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223" w:rsidRPr="00B3005D" w:rsidRDefault="006D0589" w:rsidP="006D0589">
      <w:r w:rsidRPr="00E73E8B">
        <w:rPr>
          <w:rFonts w:ascii="Montserrat" w:hAnsi="Montserra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1887A" wp14:editId="572D8750">
                <wp:simplePos x="0" y="0"/>
                <wp:positionH relativeFrom="margin">
                  <wp:align>right</wp:align>
                </wp:positionH>
                <wp:positionV relativeFrom="page">
                  <wp:posOffset>6457315</wp:posOffset>
                </wp:positionV>
                <wp:extent cx="6723380" cy="1677035"/>
                <wp:effectExtent l="0" t="0" r="1270" b="0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3380" cy="167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905" w:rsidRPr="00182D32" w:rsidRDefault="00517036" w:rsidP="006D0589">
                            <w:pPr>
                              <w:jc w:val="right"/>
                              <w:rPr>
                                <w:color w:val="44546A" w:themeColor="text2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Montserrat" w:hAnsi="Montserrat"/>
                                  <w:color w:val="B9121B" w:themeColor="accent2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101345363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6D0589">
                                  <w:rPr>
                                    <w:rFonts w:ascii="Montserrat" w:hAnsi="Montserrat"/>
                                    <w:color w:val="B9121B" w:themeColor="accent2"/>
                                    <w:sz w:val="52"/>
                                    <w:szCs w:val="52"/>
                                    <w:lang w:val="en-US"/>
                                  </w:rPr>
                                  <w:t>FORMATION | Angular 2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Montserrat" w:hAnsi="Montserrat"/>
                                <w:color w:val="BD8D46" w:themeColor="accent3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5904172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17905" w:rsidRPr="00D208D6" w:rsidRDefault="006D0589" w:rsidP="006D0589">
                                <w:pPr>
                                  <w:jc w:val="right"/>
                                </w:pPr>
                                <w:r>
                                  <w:rPr>
                                    <w:rFonts w:ascii="Montserrat" w:hAnsi="Montserrat"/>
                                    <w:color w:val="BD8D46" w:themeColor="accent3"/>
                                    <w:sz w:val="36"/>
                                    <w:szCs w:val="36"/>
                                  </w:rPr>
                                  <w:t>TypeScript, Angular 2 et ses différents composants</w:t>
                                </w:r>
                              </w:p>
                            </w:sdtContent>
                          </w:sdt>
                          <w:p w:rsidR="00764EC7" w:rsidRDefault="00764EC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91887A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margin-left:478.2pt;margin-top:508.45pt;width:529.4pt;height:132.0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" filled="f" stroked="f" strokeweight=".5pt">
                <v:textbox inset="0,0,0,0">
                  <w:txbxContent>
                    <w:p w:rsidR="00117905" w:rsidRPr="00182D32" w:rsidRDefault="00517036" w:rsidP="006D0589">
                      <w:pPr>
                        <w:jc w:val="right"/>
                        <w:rPr>
                          <w:color w:val="44546A" w:themeColor="text2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Montserrat" w:hAnsi="Montserrat"/>
                            <w:color w:val="B9121B" w:themeColor="accent2"/>
                            <w:sz w:val="52"/>
                            <w:szCs w:val="52"/>
                          </w:rPr>
                          <w:alias w:val="Title"/>
                          <w:tag w:val=""/>
                          <w:id w:val="-101345363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6D0589">
                            <w:rPr>
                              <w:rFonts w:ascii="Montserrat" w:hAnsi="Montserrat"/>
                              <w:color w:val="B9121B" w:themeColor="accent2"/>
                              <w:sz w:val="52"/>
                              <w:szCs w:val="52"/>
                              <w:lang w:val="en-US"/>
                            </w:rPr>
                            <w:t>FORMATION | Angular 2</w:t>
                          </w:r>
                        </w:sdtContent>
                      </w:sdt>
                    </w:p>
                    <w:sdt>
                      <w:sdtPr>
                        <w:rPr>
                          <w:rFonts w:ascii="Montserrat" w:hAnsi="Montserrat"/>
                          <w:color w:val="BD8D46" w:themeColor="accent3"/>
                          <w:sz w:val="36"/>
                          <w:szCs w:val="36"/>
                        </w:rPr>
                        <w:alias w:val="Subtitle"/>
                        <w:tag w:val=""/>
                        <w:id w:val="-135904172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17905" w:rsidRPr="00D208D6" w:rsidRDefault="006D0589" w:rsidP="006D0589">
                          <w:pPr>
                            <w:jc w:val="right"/>
                          </w:pPr>
                          <w:r>
                            <w:rPr>
                              <w:rFonts w:ascii="Montserrat" w:hAnsi="Montserrat"/>
                              <w:color w:val="BD8D46" w:themeColor="accent3"/>
                              <w:sz w:val="36"/>
                              <w:szCs w:val="36"/>
                            </w:rPr>
                            <w:t>TypeScript, Angular 2 et ses différents composants</w:t>
                          </w:r>
                        </w:p>
                      </w:sdtContent>
                    </w:sdt>
                    <w:p w:rsidR="00764EC7" w:rsidRDefault="00764EC7"/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E73E8B">
        <w:rPr>
          <w:rFonts w:ascii="Montserrat" w:hAnsi="Montserrat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10CA0F" wp14:editId="4124499C">
                <wp:simplePos x="0" y="0"/>
                <wp:positionH relativeFrom="margin">
                  <wp:align>right</wp:align>
                </wp:positionH>
                <wp:positionV relativeFrom="margin">
                  <wp:posOffset>581025</wp:posOffset>
                </wp:positionV>
                <wp:extent cx="1922780" cy="333375"/>
                <wp:effectExtent l="0" t="0" r="1270" b="9525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78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Montserrat" w:hAnsi="Montserrat"/>
                                <w:color w:val="44546A" w:themeColor="text2"/>
                                <w:sz w:val="40"/>
                                <w:szCs w:val="40"/>
                              </w:rPr>
                              <w:alias w:val="Publish Date"/>
                              <w:tag w:val=""/>
                              <w:id w:val="-129096557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7-25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117905" w:rsidRPr="00182D32" w:rsidRDefault="006D0589" w:rsidP="00182D32">
                                <w:pPr>
                                  <w:jc w:val="right"/>
                                  <w:rPr>
                                    <w:color w:val="44546A" w:themeColor="text2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44546A" w:themeColor="text2"/>
                                    <w:sz w:val="40"/>
                                    <w:szCs w:val="40"/>
                                  </w:rPr>
                                  <w:t>25 juillet 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0CA0F" id="Text Box 111" o:spid="_x0000_s1027" type="#_x0000_t202" style="position:absolute;margin-left:100.2pt;margin-top:45.75pt;width:151.4pt;height:26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" filled="f" stroked="f" strokeweight=".5pt">
                <v:textbox inset="0,0,0,0">
                  <w:txbxContent>
                    <w:sdt>
                      <w:sdtPr>
                        <w:rPr>
                          <w:rFonts w:ascii="Montserrat" w:hAnsi="Montserrat"/>
                          <w:color w:val="44546A" w:themeColor="text2"/>
                          <w:sz w:val="40"/>
                          <w:szCs w:val="40"/>
                        </w:rPr>
                        <w:alias w:val="Publish Date"/>
                        <w:tag w:val=""/>
                        <w:id w:val="-129096557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07-25T00:00:00Z">
                          <w:dateFormat w:val="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17905" w:rsidRPr="00182D32" w:rsidRDefault="006D0589" w:rsidP="00182D32">
                          <w:pPr>
                            <w:jc w:val="right"/>
                            <w:rPr>
                              <w:color w:val="44546A" w:themeColor="text2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Montserrat" w:hAnsi="Montserrat"/>
                              <w:color w:val="44546A" w:themeColor="text2"/>
                              <w:sz w:val="40"/>
                              <w:szCs w:val="40"/>
                            </w:rPr>
                            <w:t>25 juillet 2016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2828CD4D" wp14:editId="4058BE77">
            <wp:simplePos x="0" y="0"/>
            <wp:positionH relativeFrom="margin">
              <wp:posOffset>393065</wp:posOffset>
            </wp:positionH>
            <wp:positionV relativeFrom="margin">
              <wp:posOffset>-469265</wp:posOffset>
            </wp:positionV>
            <wp:extent cx="2197735" cy="925830"/>
            <wp:effectExtent l="0" t="0" r="0" b="7620"/>
            <wp:wrapSquare wrapText="bothSides"/>
            <wp:docPr id="14" name="Picture 14" descr="C:\Users\shoodey\AppData\Local\Microsoft\Windows\INetCache\Content.Word\logo-sik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oodey\AppData\Local\Microsoft\Windows\INetCache\Content.Word\logo-sikor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35" cy="925830"/>
                    </a:xfrm>
                    <a:prstGeom prst="rect">
                      <a:avLst/>
                    </a:prstGeom>
                    <a:noFill/>
                    <a:ln w="1905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1876267910"/>
          <w:docPartObj>
            <w:docPartGallery w:val="Cover Pages"/>
            <w:docPartUnique/>
          </w:docPartObj>
        </w:sdtPr>
        <w:sdtEndPr>
          <w:rPr>
            <w:rFonts w:ascii="Montserrat" w:hAnsi="Montserrat"/>
            <w:color w:val="B9121B"/>
            <w:sz w:val="72"/>
            <w:szCs w:val="72"/>
          </w:rPr>
        </w:sdtEndPr>
        <w:sdtContent>
          <w:r w:rsidR="00017D14" w:rsidRPr="00E73E8B">
            <w:rPr>
              <w:rFonts w:ascii="Montserrat" w:hAnsi="Montserrat"/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278FBD9D" wp14:editId="5069F678">
                    <wp:simplePos x="0" y="0"/>
                    <wp:positionH relativeFrom="margin">
                      <wp:posOffset>5276850</wp:posOffset>
                    </wp:positionH>
                    <wp:positionV relativeFrom="margin">
                      <wp:posOffset>7563264</wp:posOffset>
                    </wp:positionV>
                    <wp:extent cx="1570355" cy="965200"/>
                    <wp:effectExtent l="0" t="0" r="10795" b="635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70355" cy="965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ontserrat" w:hAnsi="Montserrat"/>
                                    <w:color w:val="44546A" w:themeColor="text2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1595833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17905" w:rsidRPr="003F00E1" w:rsidRDefault="00C27A55" w:rsidP="003F00E1">
                                    <w:pPr>
                                      <w:jc w:val="right"/>
                                      <w:rPr>
                                        <w:rFonts w:ascii="Montserrat" w:hAnsi="Montserrat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Montserrat" w:hAnsi="Montserrat"/>
                                        <w:color w:val="44546A" w:themeColor="text2"/>
                                        <w:sz w:val="28"/>
                                        <w:szCs w:val="28"/>
                                        <w:lang w:val="en-US"/>
                                      </w:rPr>
                                      <w:t>Ali EL AMRI</w:t>
                                    </w:r>
                                  </w:p>
                                </w:sdtContent>
                              </w:sdt>
                              <w:p w:rsidR="00117905" w:rsidRPr="003F00E1" w:rsidRDefault="00117905" w:rsidP="00C452A4">
                                <w:pPr>
                                  <w:spacing w:after="0"/>
                                  <w:jc w:val="right"/>
                                  <w:rPr>
                                    <w:rFonts w:ascii="Montserrat" w:hAnsi="Montserrat"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rFonts w:ascii="Montserrat" w:hAnsi="Montserrat"/>
                                    <w:color w:val="44546A" w:themeColor="text2"/>
                                  </w:rPr>
                                  <w:t>DÉVELOPPEUR WEB</w:t>
                                </w:r>
                              </w:p>
                              <w:p w:rsidR="00117905" w:rsidRDefault="00117905" w:rsidP="00C452A4">
                                <w:pPr>
                                  <w:spacing w:after="0"/>
                                  <w:jc w:val="right"/>
                                  <w:rPr>
                                    <w:rFonts w:ascii="Montserrat" w:hAnsi="Montserrat"/>
                                    <w:color w:val="44546A" w:themeColor="text2"/>
                                  </w:rPr>
                                </w:pPr>
                                <w:r w:rsidRPr="00C452A4">
                                  <w:rPr>
                                    <w:rFonts w:ascii="Montserrat" w:hAnsi="Montserrat"/>
                                    <w:color w:val="44546A" w:themeColor="text2"/>
                                  </w:rPr>
                                  <w:t>shoodey@gmail.com</w:t>
                                </w:r>
                              </w:p>
                              <w:p w:rsidR="00117905" w:rsidRPr="003F00E1" w:rsidRDefault="00117905" w:rsidP="00C452A4">
                                <w:pPr>
                                  <w:jc w:val="right"/>
                                  <w:rPr>
                                    <w:rFonts w:ascii="Montserrat" w:hAnsi="Montserrat"/>
                                    <w:color w:val="44546A" w:themeColor="text2"/>
                                  </w:rPr>
                                </w:pPr>
                                <w:r w:rsidRPr="00C452A4">
                                  <w:rPr>
                                    <w:rFonts w:ascii="Montserrat" w:hAnsi="Montserrat"/>
                                    <w:color w:val="44546A" w:themeColor="text2"/>
                                  </w:rPr>
                                  <w:t>shoodey.github.io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8FBD9D" id="Text Box 112" o:spid="_x0000_s1028" type="#_x0000_t202" style="position:absolute;margin-left:415.5pt;margin-top:595.55pt;width:123.65pt;height:7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Montserrat" w:hAnsi="Montserrat"/>
                              <w:color w:val="44546A" w:themeColor="text2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1595833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17905" w:rsidRPr="003F00E1" w:rsidRDefault="00C27A55" w:rsidP="003F00E1">
                              <w:pPr>
                                <w:jc w:val="right"/>
                                <w:rPr>
                                  <w:rFonts w:ascii="Montserrat" w:hAnsi="Montserrat"/>
                                  <w:color w:val="44546A" w:themeColor="text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44546A" w:themeColor="text2"/>
                                  <w:sz w:val="28"/>
                                  <w:szCs w:val="28"/>
                                  <w:lang w:val="en-US"/>
                                </w:rPr>
                                <w:t>Ali EL AMRI</w:t>
                              </w:r>
                            </w:p>
                          </w:sdtContent>
                        </w:sdt>
                        <w:p w:rsidR="00117905" w:rsidRPr="003F00E1" w:rsidRDefault="00117905" w:rsidP="00C452A4">
                          <w:pPr>
                            <w:spacing w:after="0"/>
                            <w:jc w:val="right"/>
                            <w:rPr>
                              <w:rFonts w:ascii="Montserrat" w:hAnsi="Montserrat"/>
                              <w:color w:val="44546A" w:themeColor="text2"/>
                            </w:rPr>
                          </w:pPr>
                          <w:r>
                            <w:rPr>
                              <w:rFonts w:ascii="Montserrat" w:hAnsi="Montserrat"/>
                              <w:color w:val="44546A" w:themeColor="text2"/>
                            </w:rPr>
                            <w:t>DÉVELOPPEUR WEB</w:t>
                          </w:r>
                        </w:p>
                        <w:p w:rsidR="00117905" w:rsidRDefault="00117905" w:rsidP="00C452A4">
                          <w:pPr>
                            <w:spacing w:after="0"/>
                            <w:jc w:val="right"/>
                            <w:rPr>
                              <w:rFonts w:ascii="Montserrat" w:hAnsi="Montserrat"/>
                              <w:color w:val="44546A" w:themeColor="text2"/>
                            </w:rPr>
                          </w:pPr>
                          <w:r w:rsidRPr="00C452A4">
                            <w:rPr>
                              <w:rFonts w:ascii="Montserrat" w:hAnsi="Montserrat"/>
                              <w:color w:val="44546A" w:themeColor="text2"/>
                            </w:rPr>
                            <w:t>shoodey@gmail.com</w:t>
                          </w:r>
                        </w:p>
                        <w:p w:rsidR="00117905" w:rsidRPr="003F00E1" w:rsidRDefault="00117905" w:rsidP="00C452A4">
                          <w:pPr>
                            <w:jc w:val="right"/>
                            <w:rPr>
                              <w:rFonts w:ascii="Montserrat" w:hAnsi="Montserrat"/>
                              <w:color w:val="44546A" w:themeColor="text2"/>
                            </w:rPr>
                          </w:pPr>
                          <w:r w:rsidRPr="00C452A4">
                            <w:rPr>
                              <w:rFonts w:ascii="Montserrat" w:hAnsi="Montserrat"/>
                              <w:color w:val="44546A" w:themeColor="text2"/>
                            </w:rPr>
                            <w:t>shoodey.github.io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A37A4" w:rsidRPr="00E73E8B">
            <w:rPr>
              <w:rFonts w:ascii="Montserrat" w:hAnsi="Montserrat"/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C21298C" wp14:editId="6F438C11">
                    <wp:simplePos x="0" y="0"/>
                    <wp:positionH relativeFrom="page">
                      <wp:posOffset>352425</wp:posOffset>
                    </wp:positionH>
                    <wp:positionV relativeFrom="page">
                      <wp:posOffset>457200</wp:posOffset>
                    </wp:positionV>
                    <wp:extent cx="203200" cy="9123680"/>
                    <wp:effectExtent l="0" t="0" r="22225" b="1968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3200" cy="9123680"/>
                              <a:chOff x="0" y="0"/>
                              <a:chExt cx="228600" cy="9144000"/>
                            </a:xfrm>
                            <a:solidFill>
                              <a:srgbClr val="B9121B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B9121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B9121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5501D5" id="Group 114" o:spid="_x0000_s1026" style="position:absolute;margin-left:27.75pt;margin-top:36pt;width:16pt;height:718.4pt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" filled="f" strokecolor="#b9121b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" filled="f" strokecolor="#b9121b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2D17" w:rsidRPr="00E73E8B">
            <w:rPr>
              <w:rFonts w:ascii="Montserrat" w:hAnsi="Montserrat"/>
              <w:color w:val="B9121B"/>
              <w:sz w:val="72"/>
              <w:szCs w:val="72"/>
            </w:rPr>
            <w:br w:type="page"/>
          </w:r>
        </w:sdtContent>
      </w:sdt>
    </w:p>
    <w:p w:rsidR="00D208D6" w:rsidRDefault="00D208D6" w:rsidP="0008688E">
      <w:pPr>
        <w:pStyle w:val="MainHeader"/>
      </w:pPr>
      <w:bookmarkStart w:id="0" w:name="_Toc456898931"/>
      <w:r>
        <w:lastRenderedPageBreak/>
        <w:t>TABLE DES MATIÈRES</w:t>
      </w:r>
      <w:bookmarkEnd w:id="0"/>
    </w:p>
    <w:sdt>
      <w:sdtPr>
        <w:rPr>
          <w:rFonts w:asciiTheme="minorHAnsi" w:hAnsiTheme="minorHAnsi"/>
          <w:noProof w:val="0"/>
        </w:rPr>
        <w:id w:val="1366646313"/>
        <w:docPartObj>
          <w:docPartGallery w:val="Table of Contents"/>
          <w:docPartUnique/>
        </w:docPartObj>
      </w:sdtPr>
      <w:sdtEndPr/>
      <w:sdtContent>
        <w:p w:rsidR="001B6F9A" w:rsidRDefault="00D208D6">
          <w:pPr>
            <w:pStyle w:val="TOC1"/>
            <w:rPr>
              <w:rFonts w:asciiTheme="minorHAnsi" w:eastAsiaTheme="minorEastAsia" w:hAnsiTheme="minorHAnsi"/>
              <w:lang w:eastAsia="fr-FR"/>
            </w:rPr>
          </w:pPr>
          <w:r>
            <w:fldChar w:fldCharType="begin"/>
          </w:r>
          <w:r>
            <w:instrText xml:space="preserve"> TOC \o "1-4" \h \z \t "Header 3 sub,4" </w:instrText>
          </w:r>
          <w:r>
            <w:fldChar w:fldCharType="separate"/>
          </w:r>
          <w:hyperlink w:anchor="_Toc456898931" w:history="1">
            <w:r w:rsidR="001B6F9A" w:rsidRPr="004C616C">
              <w:rPr>
                <w:rStyle w:val="Hyperlink"/>
              </w:rPr>
              <w:t>TABLE DES MATIÈRES</w:t>
            </w:r>
            <w:r w:rsidR="001B6F9A">
              <w:rPr>
                <w:webHidden/>
              </w:rPr>
              <w:tab/>
            </w:r>
            <w:r w:rsidR="001B6F9A">
              <w:rPr>
                <w:webHidden/>
              </w:rPr>
              <w:fldChar w:fldCharType="begin"/>
            </w:r>
            <w:r w:rsidR="001B6F9A">
              <w:rPr>
                <w:webHidden/>
              </w:rPr>
              <w:instrText xml:space="preserve"> PAGEREF _Toc456898931 \h </w:instrText>
            </w:r>
            <w:r w:rsidR="001B6F9A">
              <w:rPr>
                <w:webHidden/>
              </w:rPr>
            </w:r>
            <w:r w:rsidR="001B6F9A">
              <w:rPr>
                <w:webHidden/>
              </w:rPr>
              <w:fldChar w:fldCharType="separate"/>
            </w:r>
            <w:r w:rsidR="001B6F9A">
              <w:rPr>
                <w:webHidden/>
              </w:rPr>
              <w:t>1</w:t>
            </w:r>
            <w:r w:rsidR="001B6F9A">
              <w:rPr>
                <w:webHidden/>
              </w:rPr>
              <w:fldChar w:fldCharType="end"/>
            </w:r>
          </w:hyperlink>
        </w:p>
        <w:p w:rsidR="001B6F9A" w:rsidRDefault="001B6F9A">
          <w:pPr>
            <w:pStyle w:val="TOC1"/>
            <w:rPr>
              <w:rFonts w:asciiTheme="minorHAnsi" w:eastAsiaTheme="minorEastAsia" w:hAnsiTheme="minorHAnsi"/>
              <w:lang w:eastAsia="fr-FR"/>
            </w:rPr>
          </w:pPr>
          <w:hyperlink w:anchor="_Toc456898932" w:history="1">
            <w:r w:rsidRPr="004C616C">
              <w:rPr>
                <w:rStyle w:val="Hyperlink"/>
              </w:rPr>
              <w:t>Angular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_Toc456898932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B6F9A" w:rsidRDefault="001B6F9A">
          <w:pPr>
            <w:pStyle w:val="TOC2"/>
            <w:rPr>
              <w:rFonts w:asciiTheme="minorHAnsi" w:eastAsiaTheme="minorEastAsia" w:hAnsiTheme="minorHAnsi" w:cstheme="minorBidi"/>
              <w:color w:val="auto"/>
              <w:lang w:eastAsia="fr-FR"/>
            </w:rPr>
          </w:pPr>
          <w:hyperlink w:anchor="_Toc456898933" w:history="1">
            <w:r w:rsidRPr="004C616C">
              <w:rPr>
                <w:rStyle w:val="Hyperlink"/>
              </w:rPr>
              <w:t>I.</w:t>
            </w:r>
            <w:r>
              <w:rPr>
                <w:rFonts w:asciiTheme="minorHAnsi" w:eastAsiaTheme="minorEastAsia" w:hAnsiTheme="minorHAnsi" w:cstheme="minorBidi"/>
                <w:color w:val="auto"/>
                <w:lang w:eastAsia="fr-FR"/>
              </w:rPr>
              <w:tab/>
            </w:r>
            <w:r w:rsidRPr="004C616C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_Toc456898933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B6F9A" w:rsidRDefault="001B6F9A">
          <w:pPr>
            <w:pStyle w:val="TOC3"/>
            <w:rPr>
              <w:rFonts w:asciiTheme="minorHAnsi" w:eastAsiaTheme="minorEastAsia" w:hAnsiTheme="minorHAnsi"/>
              <w:color w:val="auto"/>
              <w:lang w:eastAsia="fr-FR"/>
            </w:rPr>
          </w:pPr>
          <w:hyperlink w:anchor="_Toc456898934" w:history="1">
            <w:r w:rsidRPr="004C616C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/>
                <w:color w:val="auto"/>
                <w:lang w:eastAsia="fr-FR"/>
              </w:rPr>
              <w:tab/>
            </w:r>
            <w:r w:rsidRPr="004C616C">
              <w:rPr>
                <w:rStyle w:val="Hyperlink"/>
              </w:rPr>
              <w:t>Présentation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_Toc456898934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B6F9A" w:rsidRDefault="001B6F9A">
          <w:pPr>
            <w:pStyle w:val="TOC3"/>
            <w:rPr>
              <w:rFonts w:asciiTheme="minorHAnsi" w:eastAsiaTheme="minorEastAsia" w:hAnsiTheme="minorHAnsi"/>
              <w:color w:val="auto"/>
              <w:lang w:eastAsia="fr-FR"/>
            </w:rPr>
          </w:pPr>
          <w:hyperlink w:anchor="_Toc456898935" w:history="1">
            <w:r w:rsidRPr="004C616C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color w:val="auto"/>
                <w:lang w:eastAsia="fr-FR"/>
              </w:rPr>
              <w:tab/>
            </w:r>
            <w:r w:rsidRPr="004C616C">
              <w:rPr>
                <w:rStyle w:val="Hyperlink"/>
              </w:rPr>
              <w:t>Pourquoi Angular 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_Toc456898935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B6F9A" w:rsidRDefault="001B6F9A">
          <w:pPr>
            <w:pStyle w:val="TOC3"/>
            <w:rPr>
              <w:rFonts w:asciiTheme="minorHAnsi" w:eastAsiaTheme="minorEastAsia" w:hAnsiTheme="minorHAnsi"/>
              <w:color w:val="auto"/>
              <w:lang w:eastAsia="fr-FR"/>
            </w:rPr>
          </w:pPr>
          <w:hyperlink w:anchor="_Toc456898936" w:history="1">
            <w:r w:rsidRPr="004C616C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color w:val="auto"/>
                <w:lang w:eastAsia="fr-FR"/>
              </w:rPr>
              <w:tab/>
            </w:r>
            <w:r w:rsidRPr="004C616C">
              <w:rPr>
                <w:rStyle w:val="Hyperlink"/>
              </w:rPr>
              <w:t>Pourquoi Angular 2 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_Toc456898936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1B6F9A" w:rsidRDefault="001B6F9A">
          <w:pPr>
            <w:pStyle w:val="TOC2"/>
            <w:rPr>
              <w:rFonts w:asciiTheme="minorHAnsi" w:eastAsiaTheme="minorEastAsia" w:hAnsiTheme="minorHAnsi" w:cstheme="minorBidi"/>
              <w:color w:val="auto"/>
              <w:lang w:eastAsia="fr-FR"/>
            </w:rPr>
          </w:pPr>
          <w:hyperlink w:anchor="_Toc456898937" w:history="1">
            <w:r w:rsidRPr="004C616C">
              <w:rPr>
                <w:rStyle w:val="Hyperlink"/>
              </w:rPr>
              <w:t>II.</w:t>
            </w:r>
            <w:r>
              <w:rPr>
                <w:rFonts w:asciiTheme="minorHAnsi" w:eastAsiaTheme="minorEastAsia" w:hAnsiTheme="minorHAnsi" w:cstheme="minorBidi"/>
                <w:color w:val="auto"/>
                <w:lang w:eastAsia="fr-FR"/>
              </w:rPr>
              <w:tab/>
            </w:r>
            <w:r w:rsidRPr="004C616C">
              <w:rPr>
                <w:rStyle w:val="Hyperlink"/>
              </w:rPr>
              <w:t>Anatomie d’applications Angular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_Toc456898937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B6F9A" w:rsidRDefault="001B6F9A">
          <w:pPr>
            <w:pStyle w:val="TOC2"/>
            <w:rPr>
              <w:rFonts w:asciiTheme="minorHAnsi" w:eastAsiaTheme="minorEastAsia" w:hAnsiTheme="minorHAnsi" w:cstheme="minorBidi"/>
              <w:color w:val="auto"/>
              <w:lang w:eastAsia="fr-FR"/>
            </w:rPr>
          </w:pPr>
          <w:hyperlink w:anchor="_Toc456898938" w:history="1">
            <w:r w:rsidRPr="004C616C">
              <w:rPr>
                <w:rStyle w:val="Hyperlink"/>
              </w:rPr>
              <w:t>III.</w:t>
            </w:r>
            <w:r>
              <w:rPr>
                <w:rFonts w:asciiTheme="minorHAnsi" w:eastAsiaTheme="minorEastAsia" w:hAnsiTheme="minorHAnsi" w:cstheme="minorBidi"/>
                <w:color w:val="auto"/>
                <w:lang w:eastAsia="fr-FR"/>
              </w:rPr>
              <w:tab/>
            </w:r>
            <w:r w:rsidRPr="004C616C">
              <w:rPr>
                <w:rStyle w:val="Hyperlink"/>
              </w:rPr>
              <w:t>Prérequis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_Toc456898938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B6F9A" w:rsidRDefault="001B6F9A">
          <w:pPr>
            <w:pStyle w:val="TOC2"/>
            <w:rPr>
              <w:rFonts w:asciiTheme="minorHAnsi" w:eastAsiaTheme="minorEastAsia" w:hAnsiTheme="minorHAnsi" w:cstheme="minorBidi"/>
              <w:color w:val="auto"/>
              <w:lang w:eastAsia="fr-FR"/>
            </w:rPr>
          </w:pPr>
          <w:hyperlink w:anchor="_Toc456898939" w:history="1">
            <w:r w:rsidRPr="004C616C">
              <w:rPr>
                <w:rStyle w:val="Hyperlink"/>
              </w:rPr>
              <w:t>IV.</w:t>
            </w:r>
            <w:r>
              <w:rPr>
                <w:rFonts w:asciiTheme="minorHAnsi" w:eastAsiaTheme="minorEastAsia" w:hAnsiTheme="minorHAnsi" w:cstheme="minorBidi"/>
                <w:color w:val="auto"/>
                <w:lang w:eastAsia="fr-FR"/>
              </w:rPr>
              <w:tab/>
            </w:r>
            <w:r w:rsidRPr="004C616C">
              <w:rPr>
                <w:rStyle w:val="Hyperlink"/>
              </w:rPr>
              <w:t>Aper</w:t>
            </w:r>
            <w:r w:rsidRPr="004C616C">
              <w:rPr>
                <w:rStyle w:val="Hyperlink"/>
                <w:rFonts w:ascii="Cambria" w:hAnsi="Cambria" w:cs="Cambria"/>
              </w:rPr>
              <w:t>ç</w:t>
            </w:r>
            <w:r w:rsidRPr="004C616C">
              <w:rPr>
                <w:rStyle w:val="Hyperlink"/>
              </w:rPr>
              <w:t>u de l</w:t>
            </w:r>
            <w:r w:rsidRPr="004C616C">
              <w:rPr>
                <w:rStyle w:val="Hyperlink"/>
                <w:rFonts w:cs="Karla"/>
              </w:rPr>
              <w:t>’</w:t>
            </w:r>
            <w:r w:rsidRPr="004C616C">
              <w:rPr>
                <w:rStyle w:val="Hyperlink"/>
              </w:rPr>
              <w:t>application finale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_Toc456898939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6D0589" w:rsidRDefault="00D208D6" w:rsidP="00B0551D">
          <w:r>
            <w:rPr>
              <w:noProof/>
            </w:rPr>
            <w:fldChar w:fldCharType="end"/>
          </w:r>
        </w:p>
      </w:sdtContent>
    </w:sdt>
    <w:p w:rsidR="006D0589" w:rsidRDefault="006D0589">
      <w:r>
        <w:br w:type="page"/>
      </w:r>
    </w:p>
    <w:p w:rsidR="006D0589" w:rsidRPr="0008688E" w:rsidRDefault="00C27A55" w:rsidP="0008688E">
      <w:pPr>
        <w:pStyle w:val="MainHeader"/>
      </w:pPr>
      <w:bookmarkStart w:id="1" w:name="_Toc456898932"/>
      <w:r>
        <w:t>Angular 2</w:t>
      </w:r>
      <w:bookmarkEnd w:id="1"/>
    </w:p>
    <w:p w:rsidR="006D0589" w:rsidRDefault="00C27A55" w:rsidP="001769E1">
      <w:pPr>
        <w:pStyle w:val="Header1"/>
      </w:pPr>
      <w:bookmarkStart w:id="2" w:name="_Toc456898933"/>
      <w:r>
        <w:t>Introduction</w:t>
      </w:r>
      <w:bookmarkEnd w:id="2"/>
    </w:p>
    <w:p w:rsidR="00C27A55" w:rsidRDefault="00C27A55" w:rsidP="00C27A55">
      <w:pPr>
        <w:pStyle w:val="Text"/>
      </w:pPr>
      <w:r>
        <w:t xml:space="preserve">Durant cette formation, nous couvrirons les bases réquises afin de se mettre à niveau pour la création d’applications Angular 2. Nous découvrirons plusieurs fonctionnalités d’Angular 2 et répondrons à des questions telles que qu’est ce qu’un </w:t>
      </w:r>
      <w:r>
        <w:rPr>
          <w:rFonts w:ascii="Cambria" w:hAnsi="Cambria" w:cs="Cambria"/>
        </w:rPr>
        <w:t>«</w:t>
      </w:r>
      <w:r>
        <w:rPr>
          <w:rFonts w:ascii="Karla" w:hAnsi="Karla" w:cs="Karla"/>
        </w:rPr>
        <w:t> </w:t>
      </w:r>
      <w:r>
        <w:t>component </w:t>
      </w:r>
      <w:r>
        <w:rPr>
          <w:rFonts w:ascii="Cambria" w:hAnsi="Cambria" w:cs="Cambria"/>
        </w:rPr>
        <w:t>»</w:t>
      </w:r>
      <w:r>
        <w:t xml:space="preserve"> ? Où doit-on place les fichier HTML de notre projet, quand doit-on utiliser le </w:t>
      </w:r>
      <w:r>
        <w:rPr>
          <w:rFonts w:ascii="Cambria" w:hAnsi="Cambria" w:cs="Cambria"/>
        </w:rPr>
        <w:t>«</w:t>
      </w:r>
      <w:r>
        <w:rPr>
          <w:rFonts w:ascii="Karla" w:hAnsi="Karla" w:cs="Karla"/>
        </w:rPr>
        <w:t> </w:t>
      </w:r>
      <w:r>
        <w:t>data binding </w:t>
      </w:r>
      <w:r>
        <w:rPr>
          <w:rFonts w:ascii="Cambria" w:hAnsi="Cambria" w:cs="Cambria"/>
        </w:rPr>
        <w:t>»</w:t>
      </w:r>
      <w:r>
        <w:t xml:space="preserve"> ? Qu’est ce qu’un </w:t>
      </w:r>
      <w:r>
        <w:rPr>
          <w:rFonts w:ascii="Cambria" w:hAnsi="Cambria" w:cs="Cambria"/>
        </w:rPr>
        <w:t>«</w:t>
      </w:r>
      <w:r>
        <w:rPr>
          <w:rFonts w:ascii="Karla" w:hAnsi="Karla" w:cs="Karla"/>
        </w:rPr>
        <w:t> </w:t>
      </w:r>
      <w:r>
        <w:t>service </w:t>
      </w:r>
      <w:r>
        <w:rPr>
          <w:rFonts w:ascii="Cambria" w:hAnsi="Cambria" w:cs="Cambria"/>
        </w:rPr>
        <w:t>»</w:t>
      </w:r>
      <w:r>
        <w:t xml:space="preserve"> et quelle est son utilité ? En gros, comment construire une application Angular 2.</w:t>
      </w:r>
    </w:p>
    <w:p w:rsidR="00C27A55" w:rsidRDefault="00C27A55" w:rsidP="001B6F9A">
      <w:pPr>
        <w:pStyle w:val="Header2"/>
      </w:pPr>
      <w:bookmarkStart w:id="3" w:name="_Toc456898934"/>
      <w:r>
        <w:t>Présentation</w:t>
      </w:r>
      <w:bookmarkEnd w:id="3"/>
    </w:p>
    <w:p w:rsidR="00C27A55" w:rsidRPr="00C27A55" w:rsidRDefault="00C27A55" w:rsidP="00C27A55">
      <w:pPr>
        <w:pStyle w:val="Text"/>
      </w:pPr>
      <w:r>
        <w:t>Angular est une Framework Javascript pour la conception d’applications côté client, utilisant HTML, CSS et une langage de programmation, Javascript.</w:t>
      </w:r>
    </w:p>
    <w:p w:rsidR="006D0589" w:rsidRDefault="00C27A55" w:rsidP="001B6F9A">
      <w:pPr>
        <w:pStyle w:val="Header2"/>
      </w:pPr>
      <w:bookmarkStart w:id="4" w:name="_Toc456898935"/>
      <w:r>
        <w:t>Pourquoi Angular ?</w:t>
      </w:r>
      <w:bookmarkEnd w:id="4"/>
    </w:p>
    <w:p w:rsidR="00BE1DBA" w:rsidRPr="00BE1DBA" w:rsidRDefault="001B6F9A" w:rsidP="001B6F9A">
      <w:pPr>
        <w:pStyle w:val="TODO"/>
      </w:pPr>
      <w:r>
        <w:t>//TODO : Model</w:t>
      </w:r>
      <w:r w:rsidR="00BE1DBA" w:rsidRPr="00BE1DBA">
        <w:t>@157</w:t>
      </w:r>
    </w:p>
    <w:p w:rsidR="006D0589" w:rsidRDefault="00C27A55" w:rsidP="00C27A55">
      <w:pPr>
        <w:pStyle w:val="Bullet"/>
        <w:rPr>
          <w:rFonts w:ascii="Times New Roman" w:hAnsi="Times New Roman" w:cs="Times New Roman"/>
        </w:rPr>
      </w:pPr>
      <w:r>
        <w:t xml:space="preserve">Amplifie notre code HTML avec des fonctionnalitées telles que les boucles </w:t>
      </w:r>
      <w:r>
        <w:rPr>
          <w:rFonts w:ascii="Cambria" w:hAnsi="Cambria" w:cs="Cambria"/>
        </w:rPr>
        <w:t>«</w:t>
      </w:r>
      <w:r>
        <w:rPr>
          <w:rFonts w:ascii="Karla" w:hAnsi="Karla" w:cs="Karla"/>
        </w:rPr>
        <w:t> </w:t>
      </w:r>
      <w:r>
        <w:t>*ngFor </w:t>
      </w:r>
      <w:r>
        <w:rPr>
          <w:rFonts w:ascii="Cambria" w:hAnsi="Cambria" w:cs="Cambria"/>
        </w:rPr>
        <w:t>»</w:t>
      </w:r>
      <w:r>
        <w:t xml:space="preserve">, les conditions </w:t>
      </w:r>
      <w:r>
        <w:rPr>
          <w:rFonts w:ascii="Cambria" w:hAnsi="Cambria" w:cs="Cambria"/>
        </w:rPr>
        <w:t>«</w:t>
      </w:r>
      <w:r>
        <w:rPr>
          <w:rFonts w:ascii="Karla" w:hAnsi="Karla" w:cs="Karla"/>
        </w:rPr>
        <w:t> </w:t>
      </w:r>
      <w:r>
        <w:t>*ngIf </w:t>
      </w:r>
      <w:r>
        <w:rPr>
          <w:rFonts w:ascii="Cambria" w:hAnsi="Cambria" w:cs="Cambria"/>
        </w:rPr>
        <w:t>»</w:t>
      </w:r>
      <w:r>
        <w:t xml:space="preserve">, l’accès à des variables locales grâce à </w:t>
      </w:r>
      <w:r>
        <w:rPr>
          <w:rFonts w:ascii="Cambria" w:hAnsi="Cambria" w:cs="Cambria"/>
        </w:rPr>
        <w:t>«</w:t>
      </w:r>
      <w:r>
        <w:rPr>
          <w:rFonts w:ascii="Karla" w:hAnsi="Karla" w:cs="Karla"/>
        </w:rPr>
        <w:t> </w:t>
      </w:r>
      <w:r>
        <w:t>l’intérpolation </w:t>
      </w:r>
      <w:r>
        <w:rPr>
          <w:rFonts w:ascii="Cambria" w:hAnsi="Cambria" w:cs="Cambria"/>
        </w:rPr>
        <w:t>»</w:t>
      </w:r>
      <w:r>
        <w:t>, etc</w:t>
      </w:r>
      <w:r>
        <w:rPr>
          <w:rFonts w:ascii="Times New Roman" w:hAnsi="Times New Roman" w:cs="Times New Roman"/>
        </w:rPr>
        <w:t>…</w:t>
      </w:r>
    </w:p>
    <w:p w:rsidR="00C27A55" w:rsidRDefault="00C27A55" w:rsidP="00C27A55">
      <w:pPr>
        <w:pStyle w:val="Bullet"/>
      </w:pPr>
      <w:r>
        <w:t xml:space="preserve">Offre un puissant </w:t>
      </w:r>
      <w:r>
        <w:rPr>
          <w:rFonts w:ascii="Cambria" w:hAnsi="Cambria" w:cs="Cambria"/>
        </w:rPr>
        <w:t>«</w:t>
      </w:r>
      <w:r>
        <w:rPr>
          <w:rFonts w:ascii="Karla" w:hAnsi="Karla" w:cs="Karla"/>
        </w:rPr>
        <w:t> </w:t>
      </w:r>
      <w:r>
        <w:t>data binding </w:t>
      </w:r>
      <w:r>
        <w:rPr>
          <w:rFonts w:ascii="Cambria" w:hAnsi="Cambria" w:cs="Cambria"/>
        </w:rPr>
        <w:t>»</w:t>
      </w:r>
      <w:r>
        <w:t>, on peut aisement afficher des informations depuis notre modèle de données, écouter les modifications et traiter les interactions avec l’utilisateur.</w:t>
      </w:r>
    </w:p>
    <w:p w:rsidR="00C27A55" w:rsidRDefault="00C27A55" w:rsidP="00C27A55">
      <w:pPr>
        <w:pStyle w:val="Bullet"/>
      </w:pPr>
      <w:r>
        <w:t>Promouvoie la modularité par design, notre application devient une multitude de blocs de construction, facilitant la création et réutilisation de contenu.</w:t>
      </w:r>
    </w:p>
    <w:p w:rsidR="00C27A55" w:rsidRDefault="00C27A55" w:rsidP="00C27A55">
      <w:pPr>
        <w:pStyle w:val="Bullet"/>
      </w:pPr>
      <w:r>
        <w:t xml:space="preserve"> Offre une intégration prête et complète pour la communication avec des services </w:t>
      </w:r>
      <w:r>
        <w:rPr>
          <w:rFonts w:ascii="Cambria" w:hAnsi="Cambria" w:cs="Cambria"/>
        </w:rPr>
        <w:t>«</w:t>
      </w:r>
      <w:r>
        <w:rPr>
          <w:rFonts w:ascii="Karla" w:hAnsi="Karla" w:cs="Karla"/>
        </w:rPr>
        <w:t> </w:t>
      </w:r>
      <w:r>
        <w:t>back-end </w:t>
      </w:r>
      <w:r>
        <w:rPr>
          <w:rFonts w:ascii="Cambria" w:hAnsi="Cambria" w:cs="Cambria"/>
        </w:rPr>
        <w:t>»</w:t>
      </w:r>
      <w:r>
        <w:t xml:space="preserve">, ce qui facilite </w:t>
      </w:r>
      <w:r w:rsidR="00BE1DBA">
        <w:t>la communication de notre application web avec un serveur REST, afin d’envoyer ou de recevoir des données</w:t>
      </w:r>
    </w:p>
    <w:p w:rsidR="001769E1" w:rsidRDefault="00BE1DBA" w:rsidP="001B6F9A">
      <w:pPr>
        <w:pStyle w:val="Header2"/>
      </w:pPr>
      <w:bookmarkStart w:id="5" w:name="_Toc456898936"/>
      <w:r>
        <w:t>Pourquoi Angular 2 ?</w:t>
      </w:r>
      <w:bookmarkEnd w:id="5"/>
    </w:p>
    <w:p w:rsidR="00BE1DBA" w:rsidRDefault="00BE1DBA" w:rsidP="001B6F9A">
      <w:pPr>
        <w:pStyle w:val="TODO"/>
      </w:pPr>
      <w:r>
        <w:t>//TODO : Model</w:t>
      </w:r>
      <w:r w:rsidR="001B6F9A">
        <w:t>@2</w:t>
      </w:r>
      <w:r>
        <w:t>58</w:t>
      </w:r>
    </w:p>
    <w:p w:rsidR="00BE1DBA" w:rsidRDefault="00BE1DBA" w:rsidP="00BE1DBA">
      <w:pPr>
        <w:pStyle w:val="Bullet"/>
      </w:pPr>
      <w:r>
        <w:t>Conçu pour être plus rapide, Angular 2 permet un temps initisalisation moins conséquent, une détéction de changement plus rapide et une amélioration de temps de rendu</w:t>
      </w:r>
    </w:p>
    <w:p w:rsidR="00BE1DBA" w:rsidRDefault="00BE1DBA" w:rsidP="00BE1DBA">
      <w:pPr>
        <w:pStyle w:val="Bullet"/>
      </w:pPr>
      <w:r>
        <w:t xml:space="preserve">Angular 2 est moderne et profite des derniers ajouts et fonctionnalitées des standards de Javascript, telles que les classes, modules et les décorateurs, et intègre les </w:t>
      </w:r>
      <w:r>
        <w:rPr>
          <w:rFonts w:ascii="Cambria" w:hAnsi="Cambria" w:cs="Cambria"/>
        </w:rPr>
        <w:t>«</w:t>
      </w:r>
      <w:r>
        <w:rPr>
          <w:rFonts w:ascii="Karla" w:hAnsi="Karla" w:cs="Karla"/>
        </w:rPr>
        <w:t> </w:t>
      </w:r>
      <w:r>
        <w:t>web components </w:t>
      </w:r>
      <w:r>
        <w:rPr>
          <w:rFonts w:ascii="Cambria" w:hAnsi="Cambria" w:cs="Cambria"/>
        </w:rPr>
        <w:t>»</w:t>
      </w:r>
      <w:r>
        <w:t xml:space="preserve"> pour construire des </w:t>
      </w:r>
      <w:r>
        <w:rPr>
          <w:rFonts w:ascii="Cambria" w:hAnsi="Cambria" w:cs="Cambria"/>
        </w:rPr>
        <w:t>«</w:t>
      </w:r>
      <w:r>
        <w:rPr>
          <w:rFonts w:ascii="Karla" w:hAnsi="Karla" w:cs="Karla"/>
        </w:rPr>
        <w:t> </w:t>
      </w:r>
      <w:r>
        <w:t>UI widgets </w:t>
      </w:r>
      <w:r>
        <w:rPr>
          <w:rFonts w:ascii="Cambria" w:hAnsi="Cambria" w:cs="Cambria"/>
        </w:rPr>
        <w:t>»</w:t>
      </w:r>
    </w:p>
    <w:p w:rsidR="00BE1DBA" w:rsidRDefault="00BE1DBA" w:rsidP="00BE1DBA">
      <w:pPr>
        <w:pStyle w:val="Bullet"/>
      </w:pPr>
      <w:r>
        <w:t xml:space="preserve">Supporté par les navigateurs </w:t>
      </w:r>
      <w:r>
        <w:rPr>
          <w:rFonts w:ascii="Cambria" w:hAnsi="Cambria" w:cs="Cambria"/>
        </w:rPr>
        <w:t>«</w:t>
      </w:r>
      <w:r>
        <w:rPr>
          <w:rFonts w:ascii="Karla" w:hAnsi="Karla" w:cs="Karla"/>
        </w:rPr>
        <w:t> </w:t>
      </w:r>
      <w:r>
        <w:t>Greenfield &amp; Legacy </w:t>
      </w:r>
      <w:r>
        <w:rPr>
          <w:rFonts w:ascii="Cambria" w:hAnsi="Cambria" w:cs="Cambria"/>
        </w:rPr>
        <w:t>»</w:t>
      </w:r>
      <w:r>
        <w:t xml:space="preserve"> tels que Edge, Chrome, Firefox, Internet Explorer jusqu’à IE9 !</w:t>
      </w:r>
    </w:p>
    <w:p w:rsidR="001769E1" w:rsidRDefault="00E019D1" w:rsidP="00E019D1">
      <w:pPr>
        <w:pStyle w:val="Bullet"/>
      </w:pPr>
      <w:r>
        <w:t xml:space="preserve">Adopte une API simplifiée, moins de directives pré-construites, un </w:t>
      </w:r>
      <w:r>
        <w:rPr>
          <w:rFonts w:ascii="Cambria" w:hAnsi="Cambria" w:cs="Cambria"/>
        </w:rPr>
        <w:t>«</w:t>
      </w:r>
      <w:r>
        <w:rPr>
          <w:rFonts w:ascii="Karla" w:hAnsi="Karla" w:cs="Karla"/>
        </w:rPr>
        <w:t> </w:t>
      </w:r>
      <w:r>
        <w:t>binding </w:t>
      </w:r>
      <w:r>
        <w:rPr>
          <w:rFonts w:ascii="Cambria" w:hAnsi="Cambria" w:cs="Cambria"/>
        </w:rPr>
        <w:t>»</w:t>
      </w:r>
      <w:r>
        <w:t xml:space="preserve"> plus simple.</w:t>
      </w:r>
    </w:p>
    <w:p w:rsidR="00E019D1" w:rsidRDefault="00E019D1" w:rsidP="00E019D1">
      <w:pPr>
        <w:pStyle w:val="Header1"/>
      </w:pPr>
      <w:bookmarkStart w:id="6" w:name="_Toc456898937"/>
      <w:r>
        <w:t>Anatomie d’applications Angular 2</w:t>
      </w:r>
      <w:bookmarkEnd w:id="6"/>
    </w:p>
    <w:p w:rsidR="00E019D1" w:rsidRDefault="001B6F9A" w:rsidP="001B6F9A">
      <w:pPr>
        <w:pStyle w:val="TODO"/>
      </w:pPr>
      <w:r>
        <w:t>//TODO : Model@3</w:t>
      </w:r>
      <w:r w:rsidR="00E019D1">
        <w:t>49</w:t>
      </w:r>
    </w:p>
    <w:p w:rsidR="00E019D1" w:rsidRDefault="00E019D1" w:rsidP="001B6F9A">
      <w:pPr>
        <w:pStyle w:val="TODO"/>
      </w:pPr>
      <w:r>
        <w:t>//TODO : Mod</w:t>
      </w:r>
      <w:r w:rsidR="001B6F9A">
        <w:t>el@4</w:t>
      </w:r>
      <w:r>
        <w:t>37</w:t>
      </w:r>
    </w:p>
    <w:p w:rsidR="00E019D1" w:rsidRDefault="00E019D1" w:rsidP="00E019D1">
      <w:pPr>
        <w:pStyle w:val="Header1"/>
      </w:pPr>
      <w:bookmarkStart w:id="7" w:name="_Toc456898938"/>
      <w:r>
        <w:t>Prérequis</w:t>
      </w:r>
      <w:bookmarkEnd w:id="7"/>
    </w:p>
    <w:p w:rsidR="00E019D1" w:rsidRDefault="001B6F9A" w:rsidP="001B6F9A">
      <w:pPr>
        <w:pStyle w:val="TODO"/>
      </w:pPr>
      <w:r>
        <w:t>//TODO : Model@5</w:t>
      </w:r>
      <w:r w:rsidR="00E019D1">
        <w:t>20</w:t>
      </w:r>
    </w:p>
    <w:p w:rsidR="001B6F9A" w:rsidRDefault="001B6F9A" w:rsidP="001B6F9A">
      <w:pPr>
        <w:pStyle w:val="Header1"/>
      </w:pPr>
      <w:bookmarkStart w:id="8" w:name="_Toc456898939"/>
    </w:p>
    <w:p w:rsidR="001B6F9A" w:rsidRDefault="001B6F9A" w:rsidP="001B6F9A">
      <w:pPr>
        <w:pStyle w:val="Header1"/>
      </w:pPr>
      <w:r>
        <w:t>Application finale</w:t>
      </w:r>
      <w:bookmarkEnd w:id="8"/>
    </w:p>
    <w:p w:rsidR="001B6F9A" w:rsidRPr="001B6F9A" w:rsidRDefault="001B6F9A" w:rsidP="001B6F9A">
      <w:pPr>
        <w:pStyle w:val="Header2"/>
        <w:numPr>
          <w:ilvl w:val="1"/>
          <w:numId w:val="46"/>
        </w:numPr>
      </w:pPr>
      <w:r>
        <w:t>Aper</w:t>
      </w:r>
      <w:r w:rsidRPr="001B6F9A">
        <w:rPr>
          <w:rFonts w:ascii="Cambria" w:hAnsi="Cambria" w:cs="Cambria"/>
        </w:rPr>
        <w:t>ç</w:t>
      </w:r>
      <w:r>
        <w:t>u</w:t>
      </w:r>
    </w:p>
    <w:p w:rsidR="001B6F9A" w:rsidRDefault="001B6F9A" w:rsidP="001B6F9A">
      <w:pPr>
        <w:pStyle w:val="TODO"/>
      </w:pPr>
      <w:r>
        <w:t>// TODO : Screenshots</w:t>
      </w:r>
    </w:p>
    <w:p w:rsidR="001B6F9A" w:rsidRDefault="001B6F9A" w:rsidP="001B6F9A">
      <w:pPr>
        <w:pStyle w:val="Header2"/>
        <w:rPr>
          <w:lang w:val="en-US"/>
        </w:rPr>
      </w:pPr>
      <w:r>
        <w:t>Architecture</w:t>
      </w:r>
    </w:p>
    <w:p w:rsidR="001B6F9A" w:rsidRDefault="001B6F9A" w:rsidP="001B6F9A">
      <w:pPr>
        <w:pStyle w:val="TODO"/>
        <w:rPr>
          <w:lang w:val="en-US"/>
        </w:rPr>
      </w:pPr>
      <w:r>
        <w:rPr>
          <w:lang w:val="en-US"/>
        </w:rPr>
        <w:t>// TODO : Model@958</w:t>
      </w:r>
    </w:p>
    <w:p w:rsidR="001B6F9A" w:rsidRDefault="001B6F9A" w:rsidP="001B6F9A">
      <w:pPr>
        <w:pStyle w:val="Header1"/>
        <w:rPr>
          <w:lang w:val="en-US"/>
        </w:rPr>
      </w:pPr>
      <w:r>
        <w:rPr>
          <w:lang w:val="en-US"/>
        </w:rPr>
        <w:t>Etapes ?</w:t>
      </w:r>
    </w:p>
    <w:p w:rsidR="001B6F9A" w:rsidRDefault="001B6F9A" w:rsidP="001B6F9A">
      <w:pPr>
        <w:pStyle w:val="Header2"/>
        <w:numPr>
          <w:ilvl w:val="1"/>
          <w:numId w:val="47"/>
        </w:numPr>
        <w:rPr>
          <w:lang w:val="en-US"/>
        </w:rPr>
      </w:pPr>
      <w:r>
        <w:rPr>
          <w:lang w:val="en-US"/>
        </w:rPr>
        <w:t>Langage, IDE &amp; initialisation</w:t>
      </w:r>
    </w:p>
    <w:p w:rsidR="001B6F9A" w:rsidRDefault="001B6F9A" w:rsidP="001B6F9A">
      <w:pPr>
        <w:pStyle w:val="Header2"/>
        <w:rPr>
          <w:lang w:val="en-US"/>
        </w:rPr>
      </w:pPr>
      <w:r>
        <w:rPr>
          <w:lang w:val="en-US"/>
        </w:rPr>
        <w:t>Components</w:t>
      </w:r>
      <w:bookmarkStart w:id="9" w:name="_GoBack"/>
      <w:bookmarkEnd w:id="9"/>
    </w:p>
    <w:p w:rsidR="001B6F9A" w:rsidRDefault="001B6F9A" w:rsidP="001B6F9A">
      <w:pPr>
        <w:pStyle w:val="Header2"/>
        <w:rPr>
          <w:lang w:val="en-US"/>
        </w:rPr>
      </w:pPr>
      <w:r>
        <w:rPr>
          <w:lang w:val="en-US"/>
        </w:rPr>
        <w:t>Templates, Interpolation &amp; Directives</w:t>
      </w:r>
    </w:p>
    <w:p w:rsidR="001B6F9A" w:rsidRDefault="001B6F9A" w:rsidP="001B6F9A">
      <w:pPr>
        <w:pStyle w:val="Header2"/>
        <w:rPr>
          <w:lang w:val="en-US"/>
        </w:rPr>
      </w:pPr>
      <w:r>
        <w:rPr>
          <w:lang w:val="en-US"/>
        </w:rPr>
        <w:t>Data Binding &amp;Pipes</w:t>
      </w:r>
    </w:p>
    <w:p w:rsidR="001B6F9A" w:rsidRDefault="001B6F9A" w:rsidP="001B6F9A">
      <w:pPr>
        <w:pStyle w:val="Header2"/>
        <w:rPr>
          <w:lang w:val="en-US"/>
        </w:rPr>
      </w:pPr>
      <w:r>
        <w:rPr>
          <w:lang w:val="en-US"/>
        </w:rPr>
        <w:t>Interfaces &amp; more components</w:t>
      </w:r>
    </w:p>
    <w:p w:rsidR="001B6F9A" w:rsidRDefault="001B6F9A" w:rsidP="001B6F9A">
      <w:pPr>
        <w:pStyle w:val="Header2"/>
        <w:rPr>
          <w:lang w:val="en-US"/>
        </w:rPr>
      </w:pPr>
      <w:r>
        <w:rPr>
          <w:lang w:val="en-US"/>
        </w:rPr>
        <w:t>Nested Components</w:t>
      </w:r>
    </w:p>
    <w:p w:rsidR="001B6F9A" w:rsidRDefault="001B6F9A" w:rsidP="001B6F9A">
      <w:pPr>
        <w:pStyle w:val="Header2"/>
        <w:rPr>
          <w:lang w:val="en-US"/>
        </w:rPr>
      </w:pPr>
      <w:r>
        <w:rPr>
          <w:lang w:val="en-US"/>
        </w:rPr>
        <w:t>Services &amp; Dependency Injection</w:t>
      </w:r>
    </w:p>
    <w:p w:rsidR="001B6F9A" w:rsidRDefault="001B6F9A" w:rsidP="001B6F9A">
      <w:pPr>
        <w:pStyle w:val="Header2"/>
      </w:pPr>
      <w:r>
        <w:rPr>
          <w:lang w:val="en-US"/>
        </w:rPr>
        <w:t>HTTP</w:t>
      </w:r>
      <w:r>
        <w:t xml:space="preserve"> requests</w:t>
      </w:r>
    </w:p>
    <w:p w:rsidR="001B6F9A" w:rsidRPr="001B6F9A" w:rsidRDefault="001B6F9A" w:rsidP="001B6F9A">
      <w:pPr>
        <w:pStyle w:val="Header2"/>
      </w:pPr>
      <w:r>
        <w:t>Routing &amp; Navigation</w:t>
      </w:r>
    </w:p>
    <w:p w:rsidR="001B6F9A" w:rsidRPr="001B6F9A" w:rsidRDefault="001B6F9A" w:rsidP="001B6F9A">
      <w:pPr>
        <w:pStyle w:val="Text"/>
        <w:rPr>
          <w:lang w:val="en-US"/>
        </w:rPr>
      </w:pPr>
    </w:p>
    <w:sectPr w:rsidR="001B6F9A" w:rsidRPr="001B6F9A" w:rsidSect="00692BB1">
      <w:headerReference w:type="default" r:id="rId10"/>
      <w:footerReference w:type="default" r:id="rId11"/>
      <w:pgSz w:w="12240" w:h="15840" w:code="1"/>
      <w:pgMar w:top="144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036" w:rsidRDefault="00517036" w:rsidP="00D60B39">
      <w:pPr>
        <w:spacing w:after="0" w:line="240" w:lineRule="auto"/>
      </w:pPr>
      <w:r>
        <w:separator/>
      </w:r>
    </w:p>
  </w:endnote>
  <w:endnote w:type="continuationSeparator" w:id="0">
    <w:p w:rsidR="00517036" w:rsidRDefault="00517036" w:rsidP="00D60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Karla">
    <w:panose1 w:val="00000000000000000000"/>
    <w:charset w:val="00"/>
    <w:family w:val="auto"/>
    <w:pitch w:val="variable"/>
    <w:sig w:usb0="80000027" w:usb1="08000042" w:usb2="14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5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40"/>
    </w:tblGrid>
    <w:tr w:rsidR="00D65C9C" w:rsidRPr="00E73E8B" w:rsidTr="00D65C9C">
      <w:trPr>
        <w:trHeight w:val="248"/>
        <w:jc w:val="right"/>
      </w:trPr>
      <w:tc>
        <w:tcPr>
          <w:tcW w:w="5000" w:type="pct"/>
          <w:shd w:val="clear" w:color="auto" w:fill="C00000"/>
          <w:vAlign w:val="center"/>
        </w:tcPr>
        <w:p w:rsidR="00D65C9C" w:rsidRPr="00E73E8B" w:rsidRDefault="00D65C9C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Montserrat" w:hAnsi="Montserrat"/>
              <w:color w:val="B9121B"/>
            </w:rPr>
          </w:pPr>
          <w:r w:rsidRPr="00E73E8B">
            <w:rPr>
              <w:rFonts w:ascii="Montserrat" w:hAnsi="Montserrat"/>
              <w:color w:val="F6E497"/>
            </w:rPr>
            <w:fldChar w:fldCharType="begin"/>
          </w:r>
          <w:r w:rsidRPr="00E73E8B">
            <w:rPr>
              <w:rFonts w:ascii="Montserrat" w:hAnsi="Montserrat"/>
              <w:color w:val="F6E497"/>
            </w:rPr>
            <w:instrText xml:space="preserve"> PAGE   \* MERGEFORMAT </w:instrText>
          </w:r>
          <w:r w:rsidRPr="00E73E8B">
            <w:rPr>
              <w:rFonts w:ascii="Montserrat" w:hAnsi="Montserrat"/>
              <w:color w:val="F6E497"/>
            </w:rPr>
            <w:fldChar w:fldCharType="separate"/>
          </w:r>
          <w:r w:rsidR="001B6F9A">
            <w:rPr>
              <w:rFonts w:ascii="Montserrat" w:hAnsi="Montserrat"/>
              <w:noProof/>
              <w:color w:val="F6E497"/>
            </w:rPr>
            <w:t>2</w:t>
          </w:r>
          <w:r w:rsidRPr="00E73E8B">
            <w:rPr>
              <w:rFonts w:ascii="Montserrat" w:hAnsi="Montserrat"/>
              <w:noProof/>
              <w:color w:val="F6E497"/>
            </w:rPr>
            <w:fldChar w:fldCharType="end"/>
          </w:r>
        </w:p>
      </w:tc>
    </w:tr>
  </w:tbl>
  <w:p w:rsidR="00117905" w:rsidRPr="00E73E8B" w:rsidRDefault="00117905">
    <w:pPr>
      <w:pStyle w:val="Footer"/>
      <w:rPr>
        <w:rFonts w:ascii="Montserrat" w:hAnsi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036" w:rsidRDefault="00517036" w:rsidP="00D60B39">
      <w:pPr>
        <w:spacing w:after="0" w:line="240" w:lineRule="auto"/>
      </w:pPr>
      <w:r>
        <w:separator/>
      </w:r>
    </w:p>
  </w:footnote>
  <w:footnote w:type="continuationSeparator" w:id="0">
    <w:p w:rsidR="00517036" w:rsidRDefault="00517036" w:rsidP="00D60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905" w:rsidRDefault="00117905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6062678B" wp14:editId="3A2B33A3">
              <wp:simplePos x="0" y="0"/>
              <wp:positionH relativeFrom="margin">
                <wp:align>left</wp:align>
              </wp:positionH>
              <wp:positionV relativeFrom="page">
                <wp:posOffset>438785</wp:posOffset>
              </wp:positionV>
              <wp:extent cx="6892925" cy="269875"/>
              <wp:effectExtent l="0" t="0" r="22225" b="1143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2925" cy="269875"/>
                      </a:xfrm>
                      <a:prstGeom prst="rect">
                        <a:avLst/>
                      </a:prstGeom>
                      <a:solidFill>
                        <a:srgbClr val="B9121B"/>
                      </a:solidFill>
                      <a:ln>
                        <a:solidFill>
                          <a:srgbClr val="B9121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Montserrat" w:hAnsi="Montserrat"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98343072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905" w:rsidRPr="00E73E8B" w:rsidRDefault="006D0589" w:rsidP="006D058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Montserrat" w:hAnsi="Montserrat"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aps/>
                                  <w:color w:val="FFFFFF" w:themeColor="background1"/>
                                  <w:lang w:val="en-US"/>
                                </w:rPr>
                                <w:t>FORMATION | Angular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062678B" id="Rectangle 197" o:spid="_x0000_s1029" style="position:absolute;margin-left:0;margin-top:34.55pt;width:542.75pt;height:21.25pt;z-index:-251659264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" o:allowoverlap="f" fillcolor="#b9121b" strokecolor="#b9121b" strokeweight="1pt">
              <v:textbox style="mso-fit-shape-to-text:t">
                <w:txbxContent>
                  <w:sdt>
                    <w:sdtPr>
                      <w:rPr>
                        <w:rFonts w:ascii="Montserrat" w:hAnsi="Montserrat"/>
                        <w:caps/>
                        <w:color w:val="FFFFFF" w:themeColor="background1"/>
                      </w:rPr>
                      <w:alias w:val="Title"/>
                      <w:tag w:val=""/>
                      <w:id w:val="98343072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905" w:rsidRPr="00E73E8B" w:rsidRDefault="006D0589" w:rsidP="006D058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Montserrat" w:hAnsi="Montserrat"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rFonts w:ascii="Montserrat" w:hAnsi="Montserrat"/>
                            <w:caps/>
                            <w:color w:val="FFFFFF" w:themeColor="background1"/>
                            <w:lang w:val="en-US"/>
                          </w:rPr>
                          <w:t>FORMATION | Angular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35"/>
    <w:multiLevelType w:val="hybridMultilevel"/>
    <w:tmpl w:val="0A06E350"/>
    <w:lvl w:ilvl="0" w:tplc="F9223F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9229E"/>
    <w:multiLevelType w:val="multilevel"/>
    <w:tmpl w:val="7B4EFC78"/>
    <w:styleLink w:val="Pref"/>
    <w:lvl w:ilvl="0">
      <w:start w:val="1"/>
      <w:numFmt w:val="upperRoman"/>
      <w:lvlText w:val="%1."/>
      <w:lvlJc w:val="left"/>
      <w:pPr>
        <w:ind w:left="360" w:hanging="360"/>
      </w:pPr>
      <w:rPr>
        <w:rFonts w:ascii="Montserrat" w:hAnsi="Montserrat" w:cs="Times New Roman"/>
        <w:color w:val="4C1B1B"/>
        <w:spacing w:val="0"/>
        <w:sz w:val="32"/>
        <w14:stylisticSets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Montserrat" w:hAnsi="Montserrat" w:cstheme="minorBidi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B9121B"/>
        <w:spacing w:val="0"/>
        <w:w w:val="100"/>
        <w:kern w:val="0"/>
        <w:position w:val="0"/>
        <w:sz w:val="28"/>
        <w:szCs w:val="32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/>
        <w:color w:val="BD8D46"/>
        <w:w w:val="100"/>
        <w:sz w:val="24"/>
        <w:szCs w:val="36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2" w15:restartNumberingAfterBreak="0">
    <w:nsid w:val="14E25DDC"/>
    <w:multiLevelType w:val="multilevel"/>
    <w:tmpl w:val="BD60875C"/>
    <w:lvl w:ilvl="0">
      <w:start w:val="1"/>
      <w:numFmt w:val="upperRoman"/>
      <w:pStyle w:val="Header1"/>
      <w:lvlText w:val="%1."/>
      <w:lvlJc w:val="left"/>
      <w:pPr>
        <w:ind w:left="0" w:firstLine="0"/>
      </w:pPr>
      <w:rPr>
        <w:rFonts w:ascii="Karla" w:hAnsi="Karla" w:cs="Times New Roman" w:hint="default"/>
        <w:color w:val="4C1B1B"/>
        <w:spacing w:val="0"/>
        <w:sz w:val="32"/>
        <w:szCs w:val="28"/>
        <w14:stylisticSets/>
      </w:rPr>
    </w:lvl>
    <w:lvl w:ilvl="1">
      <w:start w:val="1"/>
      <w:numFmt w:val="decimal"/>
      <w:lvlRestart w:val="0"/>
      <w:pStyle w:val="Header2"/>
      <w:lvlText w:val="%2."/>
      <w:lvlJc w:val="left"/>
      <w:pPr>
        <w:tabs>
          <w:tab w:val="num" w:pos="360"/>
        </w:tabs>
        <w:ind w:left="360" w:firstLine="0"/>
      </w:pPr>
      <w:rPr>
        <w:rFonts w:ascii="Karla" w:hAnsi="Karla" w:cstheme="minorBidi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B9121B"/>
        <w:spacing w:val="0"/>
        <w:w w:val="100"/>
        <w:kern w:val="0"/>
        <w:position w:val="0"/>
        <w:sz w:val="28"/>
        <w:szCs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"/>
      <w:lvlJc w:val="left"/>
      <w:pPr>
        <w:ind w:left="720" w:firstLine="0"/>
      </w:pPr>
      <w:rPr>
        <w:rFonts w:ascii="Symbol" w:hAnsi="Symbol" w:cs="Times New Roman" w:hint="default"/>
        <w:color w:val="BD8D46"/>
        <w:w w:val="100"/>
        <w:sz w:val="28"/>
        <w:szCs w:val="36"/>
      </w:rPr>
    </w:lvl>
    <w:lvl w:ilvl="3">
      <w:start w:val="1"/>
      <w:numFmt w:val="decimal"/>
      <w:pStyle w:val="Header3"/>
      <w:lvlText w:val="%2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firstLine="0"/>
      </w:pPr>
      <w:rPr>
        <w:rFonts w:hint="default"/>
      </w:rPr>
    </w:lvl>
  </w:abstractNum>
  <w:abstractNum w:abstractNumId="3" w15:restartNumberingAfterBreak="0">
    <w:nsid w:val="190B72F6"/>
    <w:multiLevelType w:val="hybridMultilevel"/>
    <w:tmpl w:val="5E7AD3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A11BD"/>
    <w:multiLevelType w:val="hybridMultilevel"/>
    <w:tmpl w:val="70C00C8E"/>
    <w:lvl w:ilvl="0" w:tplc="8D64C17E">
      <w:start w:val="1"/>
      <w:numFmt w:val="bullet"/>
      <w:pStyle w:val="Header5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B18ED"/>
    <w:multiLevelType w:val="hybridMultilevel"/>
    <w:tmpl w:val="E17A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E49B2"/>
    <w:multiLevelType w:val="hybridMultilevel"/>
    <w:tmpl w:val="5E7AD3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86A26"/>
    <w:multiLevelType w:val="hybridMultilevel"/>
    <w:tmpl w:val="1C0656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ECE3573"/>
    <w:multiLevelType w:val="hybridMultilevel"/>
    <w:tmpl w:val="9FCE478E"/>
    <w:lvl w:ilvl="0" w:tplc="76200996">
      <w:start w:val="1"/>
      <w:numFmt w:val="bullet"/>
      <w:pStyle w:val="Header4"/>
      <w:lvlText w:val=""/>
      <w:lvlJc w:val="left"/>
      <w:pPr>
        <w:ind w:left="360" w:hanging="360"/>
      </w:pPr>
      <w:rPr>
        <w:rFonts w:ascii="Wingdings" w:hAnsi="Wingdings" w:hint="default"/>
        <w:color w:val="BD8D46" w:themeColor="accent3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D45CB"/>
    <w:multiLevelType w:val="hybridMultilevel"/>
    <w:tmpl w:val="5E7AD3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A1F80"/>
    <w:multiLevelType w:val="hybridMultilevel"/>
    <w:tmpl w:val="53CE79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92B7E"/>
    <w:multiLevelType w:val="hybridMultilevel"/>
    <w:tmpl w:val="99E0D2C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E54240B"/>
    <w:multiLevelType w:val="hybridMultilevel"/>
    <w:tmpl w:val="5E7AD3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D332C"/>
    <w:multiLevelType w:val="hybridMultilevel"/>
    <w:tmpl w:val="5E7AD3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F04B8"/>
    <w:multiLevelType w:val="hybridMultilevel"/>
    <w:tmpl w:val="5F78EFC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4AA2629"/>
    <w:multiLevelType w:val="hybridMultilevel"/>
    <w:tmpl w:val="5CAA5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483626"/>
    <w:multiLevelType w:val="hybridMultilevel"/>
    <w:tmpl w:val="5E7AD3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35738"/>
    <w:multiLevelType w:val="multilevel"/>
    <w:tmpl w:val="522002C2"/>
    <w:lvl w:ilvl="0">
      <w:start w:val="1"/>
      <w:numFmt w:val="upperRoman"/>
      <w:lvlText w:val="%1."/>
      <w:lvlJc w:val="left"/>
      <w:pPr>
        <w:ind w:left="0" w:firstLine="0"/>
      </w:pPr>
      <w:rPr>
        <w:rFonts w:ascii="Karla" w:hAnsi="Karla" w:cs="Times New Roman" w:hint="default"/>
        <w:color w:val="4C1B1B"/>
        <w:spacing w:val="0"/>
        <w:sz w:val="32"/>
        <w:szCs w:val="28"/>
        <w14:stylisticSets/>
      </w:rPr>
    </w:lvl>
    <w:lvl w:ilvl="1">
      <w:start w:val="1"/>
      <w:numFmt w:val="decimal"/>
      <w:lvlRestart w:val="0"/>
      <w:lvlText w:val="%2."/>
      <w:lvlJc w:val="left"/>
      <w:pPr>
        <w:tabs>
          <w:tab w:val="num" w:pos="360"/>
        </w:tabs>
        <w:ind w:left="360" w:firstLine="0"/>
      </w:pPr>
      <w:rPr>
        <w:rFonts w:ascii="Karla" w:hAnsi="Karla" w:cstheme="minorBidi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B9121B"/>
        <w:spacing w:val="0"/>
        <w:w w:val="100"/>
        <w:kern w:val="0"/>
        <w:position w:val="0"/>
        <w:sz w:val="28"/>
        <w:szCs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lvlText w:val=""/>
      <w:lvlJc w:val="left"/>
      <w:pPr>
        <w:ind w:left="720" w:firstLine="0"/>
      </w:pPr>
      <w:rPr>
        <w:rFonts w:ascii="Symbol" w:hAnsi="Symbol" w:cs="Times New Roman" w:hint="default"/>
        <w:color w:val="BD8D46"/>
        <w:w w:val="100"/>
        <w:sz w:val="28"/>
        <w:szCs w:val="36"/>
      </w:rPr>
    </w:lvl>
    <w:lvl w:ilvl="3">
      <w:start w:val="1"/>
      <w:numFmt w:val="decimal"/>
      <w:lvlText w:val="%2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firstLine="0"/>
      </w:pPr>
      <w:rPr>
        <w:rFonts w:hint="default"/>
      </w:rPr>
    </w:lvl>
  </w:abstractNum>
  <w:abstractNum w:abstractNumId="18" w15:restartNumberingAfterBreak="0">
    <w:nsid w:val="699B26E6"/>
    <w:multiLevelType w:val="hybridMultilevel"/>
    <w:tmpl w:val="5E7AD3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C44C4E"/>
    <w:multiLevelType w:val="hybridMultilevel"/>
    <w:tmpl w:val="D364239A"/>
    <w:lvl w:ilvl="0" w:tplc="A0243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285BE2">
      <w:start w:val="155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05ED0">
      <w:start w:val="1078"/>
      <w:numFmt w:val="bullet"/>
      <w:pStyle w:val="Bullet2"/>
      <w:lvlText w:val="–"/>
      <w:lvlJc w:val="left"/>
      <w:pPr>
        <w:ind w:left="2160" w:hanging="360"/>
      </w:pPr>
      <w:rPr>
        <w:rFonts w:ascii="Arial" w:hAnsi="Arial" w:hint="default"/>
      </w:rPr>
    </w:lvl>
    <w:lvl w:ilvl="3" w:tplc="1A0A7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068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7C7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8B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2C0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BA3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3985EB0"/>
    <w:multiLevelType w:val="hybridMultilevel"/>
    <w:tmpl w:val="A934A3C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3F969C3"/>
    <w:multiLevelType w:val="hybridMultilevel"/>
    <w:tmpl w:val="5E7AD3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9"/>
  </w:num>
  <w:num w:numId="7">
    <w:abstractNumId w:val="16"/>
  </w:num>
  <w:num w:numId="8">
    <w:abstractNumId w:val="6"/>
  </w:num>
  <w:num w:numId="9">
    <w:abstractNumId w:val="21"/>
  </w:num>
  <w:num w:numId="10">
    <w:abstractNumId w:val="13"/>
  </w:num>
  <w:num w:numId="11">
    <w:abstractNumId w:val="18"/>
  </w:num>
  <w:num w:numId="12">
    <w:abstractNumId w:val="12"/>
  </w:num>
  <w:num w:numId="13">
    <w:abstractNumId w:val="3"/>
  </w:num>
  <w:num w:numId="14">
    <w:abstractNumId w:val="1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5"/>
  </w:num>
  <w:num w:numId="35">
    <w:abstractNumId w:val="20"/>
  </w:num>
  <w:num w:numId="36">
    <w:abstractNumId w:val="7"/>
  </w:num>
  <w:num w:numId="37">
    <w:abstractNumId w:val="14"/>
  </w:num>
  <w:num w:numId="38">
    <w:abstractNumId w:val="5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 style="mso-position-horizontal:center;mso-position-horizontal-relative:margin;mso-position-vertical:center;mso-position-vertical-relative:margin" o:allowincell="f" fillcolor="none [3213]" stroke="f">
      <v:fill color="none [3213]" opacity=".5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55"/>
    <w:rsid w:val="00013E03"/>
    <w:rsid w:val="00015D0A"/>
    <w:rsid w:val="000165AD"/>
    <w:rsid w:val="00017D14"/>
    <w:rsid w:val="00021D95"/>
    <w:rsid w:val="0003589E"/>
    <w:rsid w:val="0004180F"/>
    <w:rsid w:val="00047845"/>
    <w:rsid w:val="00070E2F"/>
    <w:rsid w:val="00073F4D"/>
    <w:rsid w:val="0007747A"/>
    <w:rsid w:val="0008688E"/>
    <w:rsid w:val="00087129"/>
    <w:rsid w:val="00091047"/>
    <w:rsid w:val="00093722"/>
    <w:rsid w:val="00094BF2"/>
    <w:rsid w:val="000957DF"/>
    <w:rsid w:val="000A0170"/>
    <w:rsid w:val="000B1CFF"/>
    <w:rsid w:val="000B21FE"/>
    <w:rsid w:val="000B4316"/>
    <w:rsid w:val="000B5AE0"/>
    <w:rsid w:val="000D225F"/>
    <w:rsid w:val="000D247B"/>
    <w:rsid w:val="000D59EB"/>
    <w:rsid w:val="000D5A5B"/>
    <w:rsid w:val="000D773D"/>
    <w:rsid w:val="000E0D25"/>
    <w:rsid w:val="000E2AEF"/>
    <w:rsid w:val="000E3F16"/>
    <w:rsid w:val="00104AF1"/>
    <w:rsid w:val="0011652E"/>
    <w:rsid w:val="00117905"/>
    <w:rsid w:val="00122D17"/>
    <w:rsid w:val="00132CA3"/>
    <w:rsid w:val="00135B1B"/>
    <w:rsid w:val="00142793"/>
    <w:rsid w:val="001551D5"/>
    <w:rsid w:val="00155AAC"/>
    <w:rsid w:val="00157D95"/>
    <w:rsid w:val="001769E1"/>
    <w:rsid w:val="001819AC"/>
    <w:rsid w:val="00182D32"/>
    <w:rsid w:val="00192B57"/>
    <w:rsid w:val="001B0D96"/>
    <w:rsid w:val="001B6F9A"/>
    <w:rsid w:val="001C35B9"/>
    <w:rsid w:val="001C46F5"/>
    <w:rsid w:val="001C7C53"/>
    <w:rsid w:val="001E48B9"/>
    <w:rsid w:val="001E64B0"/>
    <w:rsid w:val="001E6C73"/>
    <w:rsid w:val="001F1FA7"/>
    <w:rsid w:val="001F260C"/>
    <w:rsid w:val="001F2EC8"/>
    <w:rsid w:val="001F477C"/>
    <w:rsid w:val="00210AD8"/>
    <w:rsid w:val="00211ED7"/>
    <w:rsid w:val="002155C7"/>
    <w:rsid w:val="002240AB"/>
    <w:rsid w:val="00230420"/>
    <w:rsid w:val="0023342B"/>
    <w:rsid w:val="00235FDF"/>
    <w:rsid w:val="002408C1"/>
    <w:rsid w:val="00241F21"/>
    <w:rsid w:val="00242383"/>
    <w:rsid w:val="00243A34"/>
    <w:rsid w:val="002443C1"/>
    <w:rsid w:val="00262AF2"/>
    <w:rsid w:val="00264F9E"/>
    <w:rsid w:val="00266980"/>
    <w:rsid w:val="00272297"/>
    <w:rsid w:val="002737F5"/>
    <w:rsid w:val="0027748A"/>
    <w:rsid w:val="0027775B"/>
    <w:rsid w:val="00281DC6"/>
    <w:rsid w:val="00282B9D"/>
    <w:rsid w:val="002877FB"/>
    <w:rsid w:val="00295550"/>
    <w:rsid w:val="002957DF"/>
    <w:rsid w:val="00296564"/>
    <w:rsid w:val="002A55FD"/>
    <w:rsid w:val="002B74B0"/>
    <w:rsid w:val="002C411D"/>
    <w:rsid w:val="002C54CA"/>
    <w:rsid w:val="002C7447"/>
    <w:rsid w:val="002D1E2E"/>
    <w:rsid w:val="002D1F7F"/>
    <w:rsid w:val="002D325B"/>
    <w:rsid w:val="002E07FB"/>
    <w:rsid w:val="002F0695"/>
    <w:rsid w:val="0030276E"/>
    <w:rsid w:val="003105AC"/>
    <w:rsid w:val="00311E7A"/>
    <w:rsid w:val="00322264"/>
    <w:rsid w:val="00324DC8"/>
    <w:rsid w:val="00326FB8"/>
    <w:rsid w:val="00330ABC"/>
    <w:rsid w:val="003338D4"/>
    <w:rsid w:val="003363FD"/>
    <w:rsid w:val="00341696"/>
    <w:rsid w:val="0034711B"/>
    <w:rsid w:val="003563BC"/>
    <w:rsid w:val="00361BB0"/>
    <w:rsid w:val="003623CC"/>
    <w:rsid w:val="00362569"/>
    <w:rsid w:val="00370940"/>
    <w:rsid w:val="003714BC"/>
    <w:rsid w:val="00371F97"/>
    <w:rsid w:val="003763BE"/>
    <w:rsid w:val="003768E6"/>
    <w:rsid w:val="00382469"/>
    <w:rsid w:val="00386147"/>
    <w:rsid w:val="003A3C70"/>
    <w:rsid w:val="003A5BE2"/>
    <w:rsid w:val="003B0F81"/>
    <w:rsid w:val="003B7137"/>
    <w:rsid w:val="003C4212"/>
    <w:rsid w:val="003C479F"/>
    <w:rsid w:val="003C4A87"/>
    <w:rsid w:val="003D0791"/>
    <w:rsid w:val="003E5719"/>
    <w:rsid w:val="003E67C2"/>
    <w:rsid w:val="003F00E1"/>
    <w:rsid w:val="003F2540"/>
    <w:rsid w:val="003F2715"/>
    <w:rsid w:val="00406223"/>
    <w:rsid w:val="00410CD1"/>
    <w:rsid w:val="00447E48"/>
    <w:rsid w:val="00457160"/>
    <w:rsid w:val="0047314D"/>
    <w:rsid w:val="0048234C"/>
    <w:rsid w:val="00486915"/>
    <w:rsid w:val="00490DA4"/>
    <w:rsid w:val="004910FC"/>
    <w:rsid w:val="00494C10"/>
    <w:rsid w:val="004A440C"/>
    <w:rsid w:val="004C036E"/>
    <w:rsid w:val="004D4CAB"/>
    <w:rsid w:val="004E6141"/>
    <w:rsid w:val="004F1B92"/>
    <w:rsid w:val="0050216C"/>
    <w:rsid w:val="00507E8D"/>
    <w:rsid w:val="00510A1E"/>
    <w:rsid w:val="00513692"/>
    <w:rsid w:val="00517036"/>
    <w:rsid w:val="00523DB3"/>
    <w:rsid w:val="00531CBD"/>
    <w:rsid w:val="0053571F"/>
    <w:rsid w:val="0053745F"/>
    <w:rsid w:val="0054727C"/>
    <w:rsid w:val="00547770"/>
    <w:rsid w:val="00555D3A"/>
    <w:rsid w:val="005825A6"/>
    <w:rsid w:val="00583AC3"/>
    <w:rsid w:val="005844D3"/>
    <w:rsid w:val="00596611"/>
    <w:rsid w:val="0059740F"/>
    <w:rsid w:val="005B1E17"/>
    <w:rsid w:val="005B7DEA"/>
    <w:rsid w:val="005C2E70"/>
    <w:rsid w:val="005C5FC3"/>
    <w:rsid w:val="005D02CD"/>
    <w:rsid w:val="005D55AF"/>
    <w:rsid w:val="005D7321"/>
    <w:rsid w:val="005E51D3"/>
    <w:rsid w:val="005E7615"/>
    <w:rsid w:val="005F2E43"/>
    <w:rsid w:val="006074CA"/>
    <w:rsid w:val="00607680"/>
    <w:rsid w:val="006179DE"/>
    <w:rsid w:val="00621DFE"/>
    <w:rsid w:val="00640D9F"/>
    <w:rsid w:val="006450AF"/>
    <w:rsid w:val="00647656"/>
    <w:rsid w:val="00654E40"/>
    <w:rsid w:val="00666798"/>
    <w:rsid w:val="00676157"/>
    <w:rsid w:val="006901CE"/>
    <w:rsid w:val="00692BB1"/>
    <w:rsid w:val="00695D27"/>
    <w:rsid w:val="006B17B6"/>
    <w:rsid w:val="006B5DB7"/>
    <w:rsid w:val="006C191D"/>
    <w:rsid w:val="006C3FB2"/>
    <w:rsid w:val="006C4411"/>
    <w:rsid w:val="006C4759"/>
    <w:rsid w:val="006D0589"/>
    <w:rsid w:val="006D2DF2"/>
    <w:rsid w:val="006E1F23"/>
    <w:rsid w:val="006E2AB1"/>
    <w:rsid w:val="006F2D0F"/>
    <w:rsid w:val="007003AD"/>
    <w:rsid w:val="00701385"/>
    <w:rsid w:val="007034EA"/>
    <w:rsid w:val="007039D5"/>
    <w:rsid w:val="0071189F"/>
    <w:rsid w:val="00713A2C"/>
    <w:rsid w:val="00715372"/>
    <w:rsid w:val="0072182C"/>
    <w:rsid w:val="007266FE"/>
    <w:rsid w:val="00726D55"/>
    <w:rsid w:val="007530C1"/>
    <w:rsid w:val="00753D7D"/>
    <w:rsid w:val="00756711"/>
    <w:rsid w:val="00764EC7"/>
    <w:rsid w:val="00774C4C"/>
    <w:rsid w:val="00780DAD"/>
    <w:rsid w:val="00784AB2"/>
    <w:rsid w:val="007959CE"/>
    <w:rsid w:val="007B0C2A"/>
    <w:rsid w:val="007B1D14"/>
    <w:rsid w:val="007C0DF4"/>
    <w:rsid w:val="007C7796"/>
    <w:rsid w:val="007D72CD"/>
    <w:rsid w:val="007E1B3F"/>
    <w:rsid w:val="007F654C"/>
    <w:rsid w:val="0080218B"/>
    <w:rsid w:val="00802CCF"/>
    <w:rsid w:val="00810054"/>
    <w:rsid w:val="00820F25"/>
    <w:rsid w:val="00822BF1"/>
    <w:rsid w:val="008337E8"/>
    <w:rsid w:val="008376EA"/>
    <w:rsid w:val="00845FB2"/>
    <w:rsid w:val="008616E4"/>
    <w:rsid w:val="00867B6A"/>
    <w:rsid w:val="00875520"/>
    <w:rsid w:val="0088794E"/>
    <w:rsid w:val="008939C4"/>
    <w:rsid w:val="008963BD"/>
    <w:rsid w:val="008970B9"/>
    <w:rsid w:val="008A00B8"/>
    <w:rsid w:val="008A2E03"/>
    <w:rsid w:val="008C1A72"/>
    <w:rsid w:val="008C57C5"/>
    <w:rsid w:val="008C7F11"/>
    <w:rsid w:val="008D7D78"/>
    <w:rsid w:val="008E0127"/>
    <w:rsid w:val="008E3990"/>
    <w:rsid w:val="008E4599"/>
    <w:rsid w:val="008E5A44"/>
    <w:rsid w:val="008F498E"/>
    <w:rsid w:val="008F7637"/>
    <w:rsid w:val="00900479"/>
    <w:rsid w:val="00902275"/>
    <w:rsid w:val="00910266"/>
    <w:rsid w:val="00914593"/>
    <w:rsid w:val="00914BB2"/>
    <w:rsid w:val="00916312"/>
    <w:rsid w:val="00940637"/>
    <w:rsid w:val="00963D7B"/>
    <w:rsid w:val="00964219"/>
    <w:rsid w:val="009674EC"/>
    <w:rsid w:val="0097530F"/>
    <w:rsid w:val="00985123"/>
    <w:rsid w:val="00986B06"/>
    <w:rsid w:val="00987E88"/>
    <w:rsid w:val="00990BE1"/>
    <w:rsid w:val="00995EE1"/>
    <w:rsid w:val="009A20CA"/>
    <w:rsid w:val="009A6812"/>
    <w:rsid w:val="009B2ACD"/>
    <w:rsid w:val="009B36D3"/>
    <w:rsid w:val="009B37D4"/>
    <w:rsid w:val="009B3B5F"/>
    <w:rsid w:val="009B4622"/>
    <w:rsid w:val="009B5BA2"/>
    <w:rsid w:val="009C1711"/>
    <w:rsid w:val="009F1646"/>
    <w:rsid w:val="009F5AAC"/>
    <w:rsid w:val="00A0502F"/>
    <w:rsid w:val="00A06877"/>
    <w:rsid w:val="00A10685"/>
    <w:rsid w:val="00A25086"/>
    <w:rsid w:val="00A25577"/>
    <w:rsid w:val="00A26B4E"/>
    <w:rsid w:val="00A26FC3"/>
    <w:rsid w:val="00A32E9B"/>
    <w:rsid w:val="00A506BC"/>
    <w:rsid w:val="00A53C9B"/>
    <w:rsid w:val="00A55617"/>
    <w:rsid w:val="00A66F75"/>
    <w:rsid w:val="00A8530E"/>
    <w:rsid w:val="00A87EA5"/>
    <w:rsid w:val="00A9002B"/>
    <w:rsid w:val="00AB28E3"/>
    <w:rsid w:val="00AB4DFF"/>
    <w:rsid w:val="00AB5698"/>
    <w:rsid w:val="00AB5F0B"/>
    <w:rsid w:val="00AC69DD"/>
    <w:rsid w:val="00AD0527"/>
    <w:rsid w:val="00AD2F91"/>
    <w:rsid w:val="00AE7AD4"/>
    <w:rsid w:val="00AF2F8F"/>
    <w:rsid w:val="00B026EE"/>
    <w:rsid w:val="00B0551D"/>
    <w:rsid w:val="00B12349"/>
    <w:rsid w:val="00B156DB"/>
    <w:rsid w:val="00B3005D"/>
    <w:rsid w:val="00B30328"/>
    <w:rsid w:val="00B333EE"/>
    <w:rsid w:val="00B41904"/>
    <w:rsid w:val="00B54508"/>
    <w:rsid w:val="00B61502"/>
    <w:rsid w:val="00B847BB"/>
    <w:rsid w:val="00B878C6"/>
    <w:rsid w:val="00B926C5"/>
    <w:rsid w:val="00B955D0"/>
    <w:rsid w:val="00B97E3E"/>
    <w:rsid w:val="00BA12C5"/>
    <w:rsid w:val="00BA273F"/>
    <w:rsid w:val="00BA3B3F"/>
    <w:rsid w:val="00BA5E1C"/>
    <w:rsid w:val="00BB0144"/>
    <w:rsid w:val="00BB1BE4"/>
    <w:rsid w:val="00BB4AEE"/>
    <w:rsid w:val="00BC1D82"/>
    <w:rsid w:val="00BC2862"/>
    <w:rsid w:val="00BC61BB"/>
    <w:rsid w:val="00BC6AB0"/>
    <w:rsid w:val="00BE1DBA"/>
    <w:rsid w:val="00BE2641"/>
    <w:rsid w:val="00C019EC"/>
    <w:rsid w:val="00C01CD1"/>
    <w:rsid w:val="00C12B83"/>
    <w:rsid w:val="00C22C68"/>
    <w:rsid w:val="00C27A55"/>
    <w:rsid w:val="00C31817"/>
    <w:rsid w:val="00C363EF"/>
    <w:rsid w:val="00C41A3A"/>
    <w:rsid w:val="00C452A4"/>
    <w:rsid w:val="00C52534"/>
    <w:rsid w:val="00C640A6"/>
    <w:rsid w:val="00C669FC"/>
    <w:rsid w:val="00C71773"/>
    <w:rsid w:val="00C76855"/>
    <w:rsid w:val="00C84922"/>
    <w:rsid w:val="00C94B6E"/>
    <w:rsid w:val="00CA6237"/>
    <w:rsid w:val="00CA74C7"/>
    <w:rsid w:val="00CB0E9B"/>
    <w:rsid w:val="00CC1737"/>
    <w:rsid w:val="00CC6FF3"/>
    <w:rsid w:val="00CD1A3D"/>
    <w:rsid w:val="00CD3299"/>
    <w:rsid w:val="00CE1A2E"/>
    <w:rsid w:val="00CF3683"/>
    <w:rsid w:val="00CF7309"/>
    <w:rsid w:val="00D01C4A"/>
    <w:rsid w:val="00D0682A"/>
    <w:rsid w:val="00D208D6"/>
    <w:rsid w:val="00D22F77"/>
    <w:rsid w:val="00D244CB"/>
    <w:rsid w:val="00D2568A"/>
    <w:rsid w:val="00D27226"/>
    <w:rsid w:val="00D31561"/>
    <w:rsid w:val="00D34AD9"/>
    <w:rsid w:val="00D43364"/>
    <w:rsid w:val="00D5688E"/>
    <w:rsid w:val="00D60B39"/>
    <w:rsid w:val="00D60C60"/>
    <w:rsid w:val="00D611B1"/>
    <w:rsid w:val="00D63E5E"/>
    <w:rsid w:val="00D646BE"/>
    <w:rsid w:val="00D65C9C"/>
    <w:rsid w:val="00D755FD"/>
    <w:rsid w:val="00D97D48"/>
    <w:rsid w:val="00DA231C"/>
    <w:rsid w:val="00DA37A4"/>
    <w:rsid w:val="00DB3FD4"/>
    <w:rsid w:val="00DD6C4C"/>
    <w:rsid w:val="00DD6FE1"/>
    <w:rsid w:val="00DD7619"/>
    <w:rsid w:val="00DE6337"/>
    <w:rsid w:val="00DF12DC"/>
    <w:rsid w:val="00DF270B"/>
    <w:rsid w:val="00DF4C3C"/>
    <w:rsid w:val="00E00A1A"/>
    <w:rsid w:val="00E019D1"/>
    <w:rsid w:val="00E03482"/>
    <w:rsid w:val="00E06CFC"/>
    <w:rsid w:val="00E13BA6"/>
    <w:rsid w:val="00E31D74"/>
    <w:rsid w:val="00E45534"/>
    <w:rsid w:val="00E51642"/>
    <w:rsid w:val="00E527D2"/>
    <w:rsid w:val="00E52BF5"/>
    <w:rsid w:val="00E73E8B"/>
    <w:rsid w:val="00E85256"/>
    <w:rsid w:val="00E856AC"/>
    <w:rsid w:val="00E95FEF"/>
    <w:rsid w:val="00EA21F4"/>
    <w:rsid w:val="00EA48F5"/>
    <w:rsid w:val="00EB25CB"/>
    <w:rsid w:val="00EB43A8"/>
    <w:rsid w:val="00EB6726"/>
    <w:rsid w:val="00EE06B9"/>
    <w:rsid w:val="00EE0A6A"/>
    <w:rsid w:val="00EE2C66"/>
    <w:rsid w:val="00EE2FBA"/>
    <w:rsid w:val="00EE51FB"/>
    <w:rsid w:val="00EF267C"/>
    <w:rsid w:val="00EF444E"/>
    <w:rsid w:val="00F00DA8"/>
    <w:rsid w:val="00F0460B"/>
    <w:rsid w:val="00F06BB3"/>
    <w:rsid w:val="00F103FE"/>
    <w:rsid w:val="00F12991"/>
    <w:rsid w:val="00F17E94"/>
    <w:rsid w:val="00F32DC1"/>
    <w:rsid w:val="00F445F9"/>
    <w:rsid w:val="00F446CC"/>
    <w:rsid w:val="00F64869"/>
    <w:rsid w:val="00F65B13"/>
    <w:rsid w:val="00F666CD"/>
    <w:rsid w:val="00F702C2"/>
    <w:rsid w:val="00F96FA8"/>
    <w:rsid w:val="00FA112A"/>
    <w:rsid w:val="00FC0D6F"/>
    <w:rsid w:val="00FE2D17"/>
    <w:rsid w:val="00FE5130"/>
    <w:rsid w:val="00F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o:allowincell="f" fillcolor="none [3213]" stroke="f">
      <v:fill color="none [3213]" opacity=".5"/>
      <v:stroke on="f"/>
    </o:shapedefaults>
    <o:shapelayout v:ext="edit">
      <o:idmap v:ext="edit" data="1"/>
    </o:shapelayout>
  </w:shapeDefaults>
  <w:decimalSymbol w:val=","/>
  <w:listSeparator w:val=";"/>
  <w14:docId w14:val="3F905731"/>
  <w15:chartTrackingRefBased/>
  <w15:docId w15:val="{9713766B-077D-429E-82CC-21F15722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276E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8141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141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50D0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1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1414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B39"/>
  </w:style>
  <w:style w:type="paragraph" w:styleId="Footer">
    <w:name w:val="footer"/>
    <w:basedOn w:val="Normal"/>
    <w:link w:val="FooterChar"/>
    <w:uiPriority w:val="99"/>
    <w:unhideWhenUsed/>
    <w:rsid w:val="00D60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B39"/>
  </w:style>
  <w:style w:type="paragraph" w:styleId="ListParagraph">
    <w:name w:val="List Paragraph"/>
    <w:basedOn w:val="Normal"/>
    <w:link w:val="ListParagraphChar"/>
    <w:uiPriority w:val="34"/>
    <w:qFormat/>
    <w:rsid w:val="00D60B39"/>
    <w:pPr>
      <w:ind w:left="720"/>
      <w:contextualSpacing/>
    </w:pPr>
  </w:style>
  <w:style w:type="numbering" w:customStyle="1" w:styleId="Pref">
    <w:name w:val="Pref"/>
    <w:uiPriority w:val="99"/>
    <w:rsid w:val="000B5AE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F2E43"/>
    <w:rPr>
      <w:rFonts w:asciiTheme="majorHAnsi" w:eastAsiaTheme="majorEastAsia" w:hAnsiTheme="majorHAnsi" w:cstheme="majorBidi"/>
      <w:color w:val="38141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2E43"/>
    <w:pPr>
      <w:outlineLvl w:val="9"/>
    </w:pPr>
  </w:style>
  <w:style w:type="paragraph" w:customStyle="1" w:styleId="MainHeader">
    <w:name w:val="Main Header"/>
    <w:basedOn w:val="Mainheader0"/>
    <w:next w:val="Text"/>
    <w:link w:val="MainHeaderChar"/>
    <w:autoRedefine/>
    <w:qFormat/>
    <w:rsid w:val="0008688E"/>
    <w:rPr>
      <w:caps/>
    </w:rPr>
  </w:style>
  <w:style w:type="paragraph" w:customStyle="1" w:styleId="Header1">
    <w:name w:val="Header 1"/>
    <w:basedOn w:val="Heading2"/>
    <w:next w:val="Text"/>
    <w:link w:val="Header1Char"/>
    <w:autoRedefine/>
    <w:qFormat/>
    <w:rsid w:val="00D611B1"/>
    <w:pPr>
      <w:numPr>
        <w:numId w:val="2"/>
      </w:numPr>
      <w:spacing w:before="280" w:after="240" w:line="240" w:lineRule="auto"/>
    </w:pPr>
    <w:rPr>
      <w:rFonts w:ascii="Karla" w:hAnsi="Karla"/>
      <w:color w:val="4C1B1B"/>
      <w:sz w:val="32"/>
      <w:szCs w:val="32"/>
    </w:rPr>
  </w:style>
  <w:style w:type="character" w:customStyle="1" w:styleId="MainHeaderChar">
    <w:name w:val="Main Header Char"/>
    <w:basedOn w:val="DefaultParagraphFont"/>
    <w:link w:val="MainHeader"/>
    <w:rsid w:val="0008688E"/>
    <w:rPr>
      <w:rFonts w:ascii="Karla" w:eastAsiaTheme="majorEastAsia" w:hAnsi="Karla" w:cstheme="majorBidi"/>
      <w:caps/>
      <w:color w:val="B9121B" w:themeColor="accent2"/>
      <w:sz w:val="72"/>
      <w:szCs w:val="72"/>
      <w:lang w:val="fr-FR"/>
    </w:rPr>
  </w:style>
  <w:style w:type="paragraph" w:customStyle="1" w:styleId="Header2">
    <w:name w:val="Header 2"/>
    <w:basedOn w:val="Heading3"/>
    <w:next w:val="Text"/>
    <w:link w:val="Header2Char"/>
    <w:autoRedefine/>
    <w:qFormat/>
    <w:rsid w:val="001B6F9A"/>
    <w:pPr>
      <w:numPr>
        <w:ilvl w:val="1"/>
        <w:numId w:val="2"/>
      </w:numPr>
      <w:spacing w:before="240" w:after="240" w:line="240" w:lineRule="auto"/>
    </w:pPr>
    <w:rPr>
      <w:rFonts w:ascii="Karla" w:hAnsi="Karla"/>
      <w:color w:val="B9121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2E43"/>
  </w:style>
  <w:style w:type="character" w:customStyle="1" w:styleId="Header1Char">
    <w:name w:val="Header 1 Char"/>
    <w:basedOn w:val="ListParagraphChar"/>
    <w:link w:val="Header1"/>
    <w:rsid w:val="00D611B1"/>
    <w:rPr>
      <w:rFonts w:ascii="Karla" w:eastAsiaTheme="majorEastAsia" w:hAnsi="Karla" w:cstheme="majorBidi"/>
      <w:color w:val="4C1B1B"/>
      <w:sz w:val="32"/>
      <w:szCs w:val="32"/>
      <w:lang w:val="fr-FR"/>
    </w:rPr>
  </w:style>
  <w:style w:type="paragraph" w:customStyle="1" w:styleId="Header4">
    <w:name w:val="Header 4"/>
    <w:link w:val="Header4Char"/>
    <w:autoRedefine/>
    <w:qFormat/>
    <w:rsid w:val="009A20CA"/>
    <w:pPr>
      <w:numPr>
        <w:numId w:val="24"/>
      </w:numPr>
      <w:spacing w:line="240" w:lineRule="auto"/>
      <w:ind w:left="1080"/>
    </w:pPr>
    <w:rPr>
      <w:rFonts w:ascii="Karla" w:eastAsiaTheme="majorEastAsia" w:hAnsi="Karla" w:cstheme="majorBidi"/>
      <w:iCs/>
      <w:color w:val="BD8D46"/>
      <w:sz w:val="24"/>
      <w:szCs w:val="24"/>
      <w:lang w:val="fr-FR"/>
      <w14:textFill>
        <w14:solidFill>
          <w14:srgbClr w14:val="BD8D46">
            <w14:lumMod w14:val="75000"/>
          </w14:srgbClr>
        </w14:solidFill>
      </w14:textFill>
    </w:rPr>
  </w:style>
  <w:style w:type="character" w:customStyle="1" w:styleId="Header2Char">
    <w:name w:val="Header 2 Char"/>
    <w:basedOn w:val="ListParagraphChar"/>
    <w:link w:val="Header2"/>
    <w:rsid w:val="001B6F9A"/>
    <w:rPr>
      <w:rFonts w:ascii="Karla" w:eastAsiaTheme="majorEastAsia" w:hAnsi="Karla" w:cstheme="majorBidi"/>
      <w:color w:val="B9121B"/>
      <w:sz w:val="28"/>
      <w:szCs w:val="28"/>
      <w:lang w:val="fr-FR"/>
    </w:rPr>
  </w:style>
  <w:style w:type="paragraph" w:customStyle="1" w:styleId="Text">
    <w:name w:val="Text"/>
    <w:basedOn w:val="Normal"/>
    <w:link w:val="TextChar"/>
    <w:autoRedefine/>
    <w:qFormat/>
    <w:rsid w:val="006D0589"/>
    <w:pPr>
      <w:spacing w:before="120" w:after="120" w:line="240" w:lineRule="auto"/>
      <w:ind w:firstLine="360"/>
    </w:pPr>
    <w:rPr>
      <w:rFonts w:asciiTheme="majorHAnsi" w:hAnsiTheme="majorHAnsi"/>
    </w:rPr>
  </w:style>
  <w:style w:type="character" w:customStyle="1" w:styleId="Header4Char">
    <w:name w:val="Header 4 Char"/>
    <w:basedOn w:val="ListParagraphChar"/>
    <w:link w:val="Header4"/>
    <w:rsid w:val="009A20CA"/>
    <w:rPr>
      <w:rFonts w:ascii="Karla" w:eastAsiaTheme="majorEastAsia" w:hAnsi="Karla" w:cstheme="majorBidi"/>
      <w:iCs/>
      <w:color w:val="BD8D46"/>
      <w:sz w:val="24"/>
      <w:szCs w:val="24"/>
      <w:lang w:val="fr-FR"/>
      <w14:textFill>
        <w14:solidFill>
          <w14:srgbClr w14:val="BD8D46">
            <w14:lumMod w14:val="75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10CD1"/>
    <w:pPr>
      <w:tabs>
        <w:tab w:val="right" w:leader="dot" w:pos="10790"/>
      </w:tabs>
      <w:spacing w:after="100"/>
    </w:pPr>
    <w:rPr>
      <w:rFonts w:ascii="Karla" w:hAnsi="Karla"/>
      <w:noProof/>
    </w:rPr>
  </w:style>
  <w:style w:type="character" w:customStyle="1" w:styleId="TextChar">
    <w:name w:val="Text Char"/>
    <w:basedOn w:val="DefaultParagraphFont"/>
    <w:link w:val="Text"/>
    <w:rsid w:val="006D0589"/>
    <w:rPr>
      <w:rFonts w:asciiTheme="majorHAnsi" w:hAnsiTheme="majorHAnsi"/>
      <w:lang w:val="fr-FR"/>
    </w:rPr>
  </w:style>
  <w:style w:type="paragraph" w:styleId="TOC8">
    <w:name w:val="toc 8"/>
    <w:basedOn w:val="Normal"/>
    <w:next w:val="Normal"/>
    <w:autoRedefine/>
    <w:uiPriority w:val="39"/>
    <w:unhideWhenUsed/>
    <w:rsid w:val="005F2E43"/>
    <w:pPr>
      <w:spacing w:after="100"/>
      <w:ind w:left="154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10CD1"/>
    <w:pPr>
      <w:tabs>
        <w:tab w:val="left" w:pos="660"/>
        <w:tab w:val="right" w:leader="dot" w:pos="10790"/>
      </w:tabs>
      <w:spacing w:after="100"/>
      <w:ind w:left="220"/>
    </w:pPr>
    <w:rPr>
      <w:rFonts w:ascii="Karla" w:hAnsi="Karla" w:cs="Times New Roman"/>
      <w:noProof/>
      <w:color w:val="4C1B1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10CD1"/>
    <w:pPr>
      <w:tabs>
        <w:tab w:val="left" w:pos="880"/>
        <w:tab w:val="right" w:leader="dot" w:pos="10790"/>
      </w:tabs>
      <w:spacing w:after="100"/>
      <w:ind w:left="440"/>
    </w:pPr>
    <w:rPr>
      <w:rFonts w:ascii="Karla" w:hAnsi="Karla"/>
      <w:noProof/>
      <w:color w:val="B9121B"/>
    </w:rPr>
  </w:style>
  <w:style w:type="paragraph" w:styleId="TOC4">
    <w:name w:val="toc 4"/>
    <w:basedOn w:val="Normal"/>
    <w:next w:val="Normal"/>
    <w:autoRedefine/>
    <w:uiPriority w:val="39"/>
    <w:unhideWhenUsed/>
    <w:rsid w:val="00EE06B9"/>
    <w:pPr>
      <w:spacing w:after="100"/>
      <w:ind w:left="660"/>
    </w:pPr>
    <w:rPr>
      <w:rFonts w:ascii="Karla" w:hAnsi="Karla"/>
      <w:color w:val="44546A" w:themeColor="text2"/>
    </w:rPr>
  </w:style>
  <w:style w:type="character" w:styleId="Hyperlink">
    <w:name w:val="Hyperlink"/>
    <w:basedOn w:val="DefaultParagraphFont"/>
    <w:uiPriority w:val="99"/>
    <w:unhideWhenUsed/>
    <w:rsid w:val="005F2E43"/>
    <w:rPr>
      <w:color w:val="2E75B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E51D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E51D3"/>
    <w:rPr>
      <w:rFonts w:asciiTheme="majorHAnsi" w:eastAsiaTheme="majorEastAsia" w:hAnsiTheme="majorHAnsi" w:cstheme="majorBidi"/>
      <w:color w:val="38141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1D3"/>
    <w:rPr>
      <w:rFonts w:asciiTheme="majorHAnsi" w:eastAsiaTheme="majorEastAsia" w:hAnsiTheme="majorHAnsi" w:cstheme="majorBidi"/>
      <w:color w:val="250D0D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1D3"/>
    <w:rPr>
      <w:rFonts w:asciiTheme="majorHAnsi" w:eastAsiaTheme="majorEastAsia" w:hAnsiTheme="majorHAnsi" w:cstheme="majorBidi"/>
      <w:i/>
      <w:iCs/>
      <w:color w:val="381414" w:themeColor="accent1" w:themeShade="BF"/>
    </w:rPr>
  </w:style>
  <w:style w:type="paragraph" w:styleId="NoSpacing">
    <w:name w:val="No Spacing"/>
    <w:aliases w:val="Header 3 simple"/>
    <w:basedOn w:val="Header1"/>
    <w:link w:val="NoSpacingChar"/>
    <w:autoRedefine/>
    <w:uiPriority w:val="1"/>
    <w:rsid w:val="00E85256"/>
    <w:pPr>
      <w:numPr>
        <w:numId w:val="0"/>
      </w:numPr>
      <w:ind w:left="360"/>
    </w:pPr>
  </w:style>
  <w:style w:type="character" w:customStyle="1" w:styleId="NoSpacingChar">
    <w:name w:val="No Spacing Char"/>
    <w:aliases w:val="Header 3 simple Char"/>
    <w:basedOn w:val="DefaultParagraphFont"/>
    <w:link w:val="NoSpacing"/>
    <w:uiPriority w:val="1"/>
    <w:rsid w:val="003E5719"/>
    <w:rPr>
      <w:rFonts w:ascii="Karla" w:eastAsiaTheme="majorEastAsia" w:hAnsi="Karla" w:cstheme="majorBidi"/>
      <w:color w:val="4C1B1B"/>
      <w:sz w:val="32"/>
      <w:szCs w:val="32"/>
      <w:lang w:val="fr-FR"/>
    </w:rPr>
  </w:style>
  <w:style w:type="paragraph" w:customStyle="1" w:styleId="Mainheader0">
    <w:name w:val="Main header"/>
    <w:basedOn w:val="Heading1"/>
    <w:link w:val="MainheaderChar0"/>
    <w:autoRedefine/>
    <w:rsid w:val="00406223"/>
    <w:pPr>
      <w:spacing w:before="400" w:after="40" w:line="360" w:lineRule="auto"/>
      <w:jc w:val="center"/>
    </w:pPr>
    <w:rPr>
      <w:rFonts w:ascii="Karla" w:hAnsi="Karla"/>
      <w:color w:val="B9121B" w:themeColor="accent2"/>
      <w:sz w:val="72"/>
      <w:szCs w:val="72"/>
    </w:rPr>
  </w:style>
  <w:style w:type="character" w:customStyle="1" w:styleId="MainheaderChar0">
    <w:name w:val="Main header Char"/>
    <w:basedOn w:val="MainHeaderChar"/>
    <w:link w:val="Mainheader0"/>
    <w:rsid w:val="00406223"/>
    <w:rPr>
      <w:rFonts w:ascii="Karla" w:eastAsiaTheme="majorEastAsia" w:hAnsi="Karla" w:cstheme="majorBidi"/>
      <w:caps w:val="0"/>
      <w:color w:val="B9121B" w:themeColor="accent2"/>
      <w:sz w:val="72"/>
      <w:szCs w:val="72"/>
      <w:lang w:val="fr-FR"/>
    </w:rPr>
  </w:style>
  <w:style w:type="paragraph" w:customStyle="1" w:styleId="Subheader1">
    <w:name w:val="Sub header 1"/>
    <w:basedOn w:val="Normal"/>
    <w:next w:val="Header1"/>
    <w:link w:val="Subheader1Char"/>
    <w:autoRedefine/>
    <w:rsid w:val="00104AF1"/>
    <w:pPr>
      <w:spacing w:line="240" w:lineRule="auto"/>
    </w:pPr>
    <w:rPr>
      <w:rFonts w:ascii="Karla" w:hAnsi="Karla"/>
      <w:color w:val="8E6933" w:themeColor="accent3" w:themeShade="BF"/>
      <w:sz w:val="36"/>
      <w:szCs w:val="28"/>
    </w:rPr>
  </w:style>
  <w:style w:type="character" w:customStyle="1" w:styleId="Subheader1Char">
    <w:name w:val="Sub header 1 Char"/>
    <w:basedOn w:val="DefaultParagraphFont"/>
    <w:link w:val="Subheader1"/>
    <w:rsid w:val="00104AF1"/>
    <w:rPr>
      <w:rFonts w:ascii="Karla" w:hAnsi="Karla"/>
      <w:color w:val="8E6933" w:themeColor="accent3" w:themeShade="BF"/>
      <w:sz w:val="36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18B"/>
    <w:rPr>
      <w:rFonts w:ascii="Segoe UI" w:hAnsi="Segoe UI" w:cs="Segoe UI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2A55FD"/>
    <w:pPr>
      <w:spacing w:after="0" w:line="240" w:lineRule="auto"/>
    </w:pPr>
    <w:rPr>
      <w:sz w:val="24"/>
      <w:szCs w:val="24"/>
      <w:lang w:val="fr-F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C2C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1B1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C1B1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C1B1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C1B1B" w:themeFill="accent1"/>
      </w:tcPr>
    </w:tblStylePr>
    <w:tblStylePr w:type="band1Vert">
      <w:tblPr/>
      <w:tcPr>
        <w:shd w:val="clear" w:color="auto" w:fill="D48686" w:themeFill="accent1" w:themeFillTint="66"/>
      </w:tcPr>
    </w:tblStylePr>
    <w:tblStylePr w:type="band1Horz">
      <w:tblPr/>
      <w:tcPr>
        <w:shd w:val="clear" w:color="auto" w:fill="D48686" w:themeFill="accent1" w:themeFillTint="66"/>
      </w:tcPr>
    </w:tblStylePr>
  </w:style>
  <w:style w:type="character" w:styleId="SubtleEmphasis">
    <w:name w:val="Subtle Emphasis"/>
    <w:basedOn w:val="DefaultParagraphFont"/>
    <w:uiPriority w:val="19"/>
    <w:qFormat/>
    <w:rsid w:val="002A55FD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4910FC"/>
    <w:pPr>
      <w:spacing w:after="200" w:line="240" w:lineRule="auto"/>
      <w:jc w:val="center"/>
    </w:pPr>
    <w:rPr>
      <w:rFonts w:ascii="Karla" w:hAnsi="Karla"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95FEF"/>
    <w:pPr>
      <w:spacing w:after="0"/>
    </w:pPr>
  </w:style>
  <w:style w:type="paragraph" w:customStyle="1" w:styleId="Header5">
    <w:name w:val="Header 5"/>
    <w:basedOn w:val="Text"/>
    <w:link w:val="Header5Char"/>
    <w:rsid w:val="00784AB2"/>
    <w:pPr>
      <w:numPr>
        <w:numId w:val="5"/>
      </w:numPr>
    </w:pPr>
  </w:style>
  <w:style w:type="paragraph" w:customStyle="1" w:styleId="Header3">
    <w:name w:val="Header 3"/>
    <w:next w:val="Text"/>
    <w:link w:val="Header3Char"/>
    <w:autoRedefine/>
    <w:qFormat/>
    <w:rsid w:val="00FE2D17"/>
    <w:pPr>
      <w:numPr>
        <w:ilvl w:val="3"/>
        <w:numId w:val="21"/>
      </w:numPr>
      <w:tabs>
        <w:tab w:val="clear" w:pos="1080"/>
      </w:tabs>
      <w:spacing w:before="240" w:after="240" w:line="240" w:lineRule="auto"/>
      <w:ind w:left="540" w:hanging="540"/>
    </w:pPr>
    <w:rPr>
      <w:rFonts w:ascii="Karla" w:eastAsiaTheme="majorEastAsia" w:hAnsi="Karla" w:cstheme="majorBidi"/>
      <w:iCs/>
      <w:color w:val="323E4F" w:themeColor="text2" w:themeShade="BF"/>
      <w:sz w:val="26"/>
      <w:szCs w:val="26"/>
      <w:lang w:val="fr-FR"/>
    </w:rPr>
  </w:style>
  <w:style w:type="character" w:customStyle="1" w:styleId="Header5Char">
    <w:name w:val="Header 5 Char"/>
    <w:basedOn w:val="TextChar"/>
    <w:link w:val="Header5"/>
    <w:rsid w:val="00784AB2"/>
    <w:rPr>
      <w:rFonts w:ascii="Karla" w:hAnsi="Karla"/>
      <w:lang w:val="fr-FR"/>
    </w:rPr>
  </w:style>
  <w:style w:type="paragraph" w:customStyle="1" w:styleId="Bullet">
    <w:name w:val="Bullet"/>
    <w:basedOn w:val="Header5"/>
    <w:next w:val="Text"/>
    <w:link w:val="BulletChar"/>
    <w:qFormat/>
    <w:rsid w:val="00457160"/>
    <w:pPr>
      <w:ind w:left="720"/>
    </w:pPr>
  </w:style>
  <w:style w:type="character" w:customStyle="1" w:styleId="Header3Char">
    <w:name w:val="Header 3 Char"/>
    <w:basedOn w:val="NoSpacingChar"/>
    <w:link w:val="Header3"/>
    <w:rsid w:val="00FE2D17"/>
    <w:rPr>
      <w:rFonts w:ascii="Karla" w:eastAsiaTheme="majorEastAsia" w:hAnsi="Karla" w:cstheme="majorBidi"/>
      <w:iCs/>
      <w:color w:val="323E4F" w:themeColor="text2" w:themeShade="BF"/>
      <w:sz w:val="26"/>
      <w:szCs w:val="26"/>
      <w:lang w:val="fr-FR"/>
    </w:rPr>
  </w:style>
  <w:style w:type="paragraph" w:styleId="NormalWeb">
    <w:name w:val="Normal (Web)"/>
    <w:basedOn w:val="Normal"/>
    <w:uiPriority w:val="99"/>
    <w:semiHidden/>
    <w:unhideWhenUsed/>
    <w:rsid w:val="0053571F"/>
    <w:rPr>
      <w:rFonts w:ascii="Times New Roman" w:hAnsi="Times New Roman" w:cs="Times New Roman"/>
      <w:sz w:val="24"/>
      <w:szCs w:val="24"/>
    </w:rPr>
  </w:style>
  <w:style w:type="character" w:customStyle="1" w:styleId="BulletChar">
    <w:name w:val="Bullet Char"/>
    <w:basedOn w:val="Header5Char"/>
    <w:link w:val="Bullet"/>
    <w:rsid w:val="00457160"/>
    <w:rPr>
      <w:rFonts w:ascii="Karla" w:hAnsi="Karla"/>
      <w:lang w:val="fr-FR"/>
    </w:rPr>
  </w:style>
  <w:style w:type="table" w:styleId="GridTable4-Accent1">
    <w:name w:val="Grid Table 4 Accent 1"/>
    <w:basedOn w:val="TableNormal"/>
    <w:uiPriority w:val="49"/>
    <w:rsid w:val="00BC2862"/>
    <w:pPr>
      <w:spacing w:after="0" w:line="240" w:lineRule="auto"/>
    </w:pPr>
    <w:rPr>
      <w:sz w:val="24"/>
      <w:szCs w:val="24"/>
      <w:lang w:val="fr-FR"/>
    </w:rPr>
    <w:tblPr>
      <w:tblStyleRowBandSize w:val="1"/>
      <w:tblStyleColBandSize w:val="1"/>
      <w:tblBorders>
        <w:top w:val="single" w:sz="4" w:space="0" w:color="BF4A4A" w:themeColor="accent1" w:themeTint="99"/>
        <w:left w:val="single" w:sz="4" w:space="0" w:color="BF4A4A" w:themeColor="accent1" w:themeTint="99"/>
        <w:bottom w:val="single" w:sz="4" w:space="0" w:color="BF4A4A" w:themeColor="accent1" w:themeTint="99"/>
        <w:right w:val="single" w:sz="4" w:space="0" w:color="BF4A4A" w:themeColor="accent1" w:themeTint="99"/>
        <w:insideH w:val="single" w:sz="4" w:space="0" w:color="BF4A4A" w:themeColor="accent1" w:themeTint="99"/>
        <w:insideV w:val="single" w:sz="4" w:space="0" w:color="BF4A4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C1B1B" w:themeColor="accent1"/>
          <w:left w:val="single" w:sz="4" w:space="0" w:color="4C1B1B" w:themeColor="accent1"/>
          <w:bottom w:val="single" w:sz="4" w:space="0" w:color="4C1B1B" w:themeColor="accent1"/>
          <w:right w:val="single" w:sz="4" w:space="0" w:color="4C1B1B" w:themeColor="accent1"/>
          <w:insideH w:val="nil"/>
          <w:insideV w:val="nil"/>
        </w:tcBorders>
        <w:shd w:val="clear" w:color="auto" w:fill="4C1B1B" w:themeFill="accent1"/>
      </w:tcPr>
    </w:tblStylePr>
    <w:tblStylePr w:type="lastRow">
      <w:rPr>
        <w:b/>
        <w:bCs/>
      </w:rPr>
      <w:tblPr/>
      <w:tcPr>
        <w:tcBorders>
          <w:top w:val="double" w:sz="4" w:space="0" w:color="4C1B1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2C2" w:themeFill="accent1" w:themeFillTint="33"/>
      </w:tcPr>
    </w:tblStylePr>
    <w:tblStylePr w:type="band1Horz">
      <w:tblPr/>
      <w:tcPr>
        <w:shd w:val="clear" w:color="auto" w:fill="E9C2C2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C669FC"/>
  </w:style>
  <w:style w:type="character" w:styleId="Strong">
    <w:name w:val="Strong"/>
    <w:basedOn w:val="DefaultParagraphFont"/>
    <w:uiPriority w:val="22"/>
    <w:qFormat/>
    <w:rsid w:val="00E06CFC"/>
    <w:rPr>
      <w:b/>
      <w:bCs/>
    </w:rPr>
  </w:style>
  <w:style w:type="paragraph" w:styleId="TOC5">
    <w:name w:val="toc 5"/>
    <w:basedOn w:val="Normal"/>
    <w:next w:val="Normal"/>
    <w:autoRedefine/>
    <w:uiPriority w:val="39"/>
    <w:unhideWhenUsed/>
    <w:rsid w:val="003563BC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563BC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563BC"/>
    <w:pPr>
      <w:spacing w:after="100"/>
      <w:ind w:left="132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563BC"/>
    <w:pPr>
      <w:spacing w:after="100"/>
      <w:ind w:left="1760"/>
    </w:pPr>
    <w:rPr>
      <w:rFonts w:eastAsiaTheme="minorEastAsia"/>
    </w:rPr>
  </w:style>
  <w:style w:type="table" w:customStyle="1" w:styleId="Rapport">
    <w:name w:val="Rapport"/>
    <w:basedOn w:val="TableNormal"/>
    <w:uiPriority w:val="99"/>
    <w:rsid w:val="00B0551D"/>
    <w:pPr>
      <w:spacing w:after="0" w:line="240" w:lineRule="auto"/>
    </w:pPr>
    <w:tblPr>
      <w:tblStyleRowBandSize w:val="1"/>
      <w:tblStyleColBandSize w:val="1"/>
      <w:jc w:val="center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jc w:val="center"/>
    </w:trPr>
    <w:tblStylePr w:type="firstRow">
      <w:pPr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B9121B" w:themeFill="accent2"/>
        <w:vAlign w:val="center"/>
      </w:tcPr>
    </w:tblStylePr>
    <w:tblStylePr w:type="firstCol">
      <w:pPr>
        <w:jc w:val="center"/>
      </w:pPr>
      <w:rPr>
        <w:rFonts w:asciiTheme="majorHAnsi" w:hAnsiTheme="majorHAnsi"/>
        <w:color w:val="FFFFFF" w:themeColor="background1"/>
        <w:sz w:val="22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B9121B" w:themeFill="accent2"/>
      </w:tcPr>
    </w:tblStylePr>
    <w:tblStylePr w:type="band1Horz">
      <w:pPr>
        <w:jc w:val="center"/>
      </w:pPr>
      <w:rPr>
        <w:rFonts w:asciiTheme="majorHAnsi" w:hAnsiTheme="majorHAnsi"/>
        <w:sz w:val="22"/>
      </w:rPr>
      <w:tblPr/>
      <w:tcPr>
        <w:shd w:val="clear" w:color="auto" w:fill="F9C6C9" w:themeFill="accent2" w:themeFillTint="33"/>
        <w:vAlign w:val="center"/>
      </w:tcPr>
    </w:tblStylePr>
    <w:tblStylePr w:type="band2Horz">
      <w:pPr>
        <w:jc w:val="center"/>
      </w:pPr>
      <w:rPr>
        <w:rFonts w:asciiTheme="majorHAnsi" w:hAnsiTheme="majorHAnsi"/>
        <w:color w:val="auto"/>
        <w:sz w:val="22"/>
      </w:rPr>
      <w:tblPr/>
      <w:tcPr>
        <w:shd w:val="clear" w:color="auto" w:fill="F48E93" w:themeFill="accent2" w:themeFillTint="66"/>
        <w:vAlign w:val="center"/>
      </w:tcPr>
    </w:tblStylePr>
  </w:style>
  <w:style w:type="table" w:styleId="TableGrid">
    <w:name w:val="Table Grid"/>
    <w:basedOn w:val="TableNormal"/>
    <w:uiPriority w:val="39"/>
    <w:rsid w:val="00964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8963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6C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9121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9121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912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9121B" w:themeFill="accent2"/>
      </w:tcPr>
    </w:tblStylePr>
    <w:tblStylePr w:type="band1Vert">
      <w:tblPr/>
      <w:tcPr>
        <w:shd w:val="clear" w:color="auto" w:fill="F48E93" w:themeFill="accent2" w:themeFillTint="66"/>
      </w:tcPr>
    </w:tblStylePr>
    <w:tblStylePr w:type="band1Horz">
      <w:tblPr/>
      <w:tcPr>
        <w:shd w:val="clear" w:color="auto" w:fill="F48E93" w:themeFill="accent2" w:themeFillTint="66"/>
      </w:tcPr>
    </w:tblStylePr>
  </w:style>
  <w:style w:type="character" w:styleId="Emphasis">
    <w:name w:val="Emphasis"/>
    <w:basedOn w:val="DefaultParagraphFont"/>
    <w:uiPriority w:val="20"/>
    <w:qFormat/>
    <w:rsid w:val="00B156DB"/>
    <w:rPr>
      <w:i/>
      <w:iCs/>
    </w:rPr>
  </w:style>
  <w:style w:type="paragraph" w:customStyle="1" w:styleId="Image">
    <w:name w:val="Image"/>
    <w:basedOn w:val="Normal"/>
    <w:link w:val="ImageChar"/>
    <w:rsid w:val="00FE2D17"/>
    <w:pPr>
      <w:jc w:val="center"/>
    </w:pPr>
    <w:rPr>
      <w:noProof/>
    </w:rPr>
  </w:style>
  <w:style w:type="character" w:customStyle="1" w:styleId="ImageChar">
    <w:name w:val="Image Char"/>
    <w:basedOn w:val="DefaultParagraphFont"/>
    <w:link w:val="Image"/>
    <w:rsid w:val="00FE2D17"/>
    <w:rPr>
      <w:noProof/>
    </w:rPr>
  </w:style>
  <w:style w:type="table" w:styleId="PlainTable4">
    <w:name w:val="Plain Table 4"/>
    <w:basedOn w:val="TableNormal"/>
    <w:uiPriority w:val="44"/>
    <w:rsid w:val="009A68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ullet2">
    <w:name w:val="Bullet 2"/>
    <w:basedOn w:val="Normal"/>
    <w:link w:val="Bullet2Char"/>
    <w:rsid w:val="00015D0A"/>
    <w:pPr>
      <w:numPr>
        <w:ilvl w:val="2"/>
        <w:numId w:val="26"/>
      </w:numPr>
      <w:tabs>
        <w:tab w:val="left" w:pos="567"/>
      </w:tabs>
      <w:spacing w:before="120" w:after="120" w:line="240" w:lineRule="auto"/>
      <w:ind w:left="1260" w:hanging="450"/>
      <w:jc w:val="both"/>
    </w:pPr>
    <w:rPr>
      <w:rFonts w:ascii="Karla" w:hAnsi="Karl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7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Bullet2Char">
    <w:name w:val="Bullet 2 Char"/>
    <w:basedOn w:val="DefaultParagraphFont"/>
    <w:link w:val="Bullet2"/>
    <w:rsid w:val="00015D0A"/>
    <w:rPr>
      <w:rFonts w:ascii="Karla" w:hAnsi="Karla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00666798"/>
    <w:rPr>
      <w:rFonts w:eastAsiaTheme="minorEastAsia"/>
      <w:color w:val="5A5A5A" w:themeColor="text1" w:themeTint="A5"/>
      <w:spacing w:val="15"/>
    </w:rPr>
  </w:style>
  <w:style w:type="paragraph" w:customStyle="1" w:styleId="TODO">
    <w:name w:val="TODO"/>
    <w:basedOn w:val="Normal"/>
    <w:link w:val="TODOChar"/>
    <w:qFormat/>
    <w:rsid w:val="00BE1DBA"/>
    <w:pPr>
      <w:jc w:val="center"/>
    </w:pPr>
    <w:rPr>
      <w:b/>
      <w:bCs/>
      <w:color w:val="FF0000"/>
    </w:rPr>
  </w:style>
  <w:style w:type="character" w:customStyle="1" w:styleId="TODOChar">
    <w:name w:val="TODO Char"/>
    <w:basedOn w:val="DefaultParagraphFont"/>
    <w:link w:val="TODO"/>
    <w:rsid w:val="00BE1DBA"/>
    <w:rPr>
      <w:b/>
      <w:bCs/>
      <w:color w:val="FF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oodey\Documents\Custom%20Office%20Templates\Rapport.dotx" TargetMode="External"/></Relationships>
</file>

<file path=word/theme/theme1.xml><?xml version="1.0" encoding="utf-8"?>
<a:theme xmlns:a="http://schemas.openxmlformats.org/drawingml/2006/main" name="Professional">
  <a:themeElements>
    <a:clrScheme name="Busines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C1B1B"/>
      </a:accent1>
      <a:accent2>
        <a:srgbClr val="B9121B"/>
      </a:accent2>
      <a:accent3>
        <a:srgbClr val="BD8D46"/>
      </a:accent3>
      <a:accent4>
        <a:srgbClr val="F6E497"/>
      </a:accent4>
      <a:accent5>
        <a:srgbClr val="FCFAE1"/>
      </a:accent5>
      <a:accent6>
        <a:srgbClr val="323F4F"/>
      </a:accent6>
      <a:hlink>
        <a:srgbClr val="2E75B5"/>
      </a:hlink>
      <a:folHlink>
        <a:srgbClr val="0563C1"/>
      </a:folHlink>
    </a:clrScheme>
    <a:fontScheme name="Business">
      <a:majorFont>
        <a:latin typeface="Karla"/>
        <a:ea typeface=""/>
        <a:cs typeface=""/>
      </a:majorFont>
      <a:minorFont>
        <a:latin typeface="Karl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2016-07-25T00:00:00</PublishDate>
  <Abstract/>
  <CompanyAddress>contact@sikoro.ma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7A742A-9787-443D-9CDB-143A218A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132</TotalTime>
  <Pages>4</Pages>
  <Words>512</Words>
  <Characters>2821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FORMATION | Angular 2</vt:lpstr>
      <vt:lpstr>TABLE DES MATIÈRES</vt:lpstr>
      <vt:lpstr>Angular 2</vt:lpstr>
      <vt:lpstr>    Introduction</vt:lpstr>
      <vt:lpstr>        Présentation</vt:lpstr>
      <vt:lpstr>        Pourquoi Angular ?</vt:lpstr>
      <vt:lpstr>        Pourquoi Angular 2 ?</vt:lpstr>
    </vt:vector>
  </TitlesOfParts>
  <Company>WEB DEVELOPER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FORMATION | Angular 2</dc:title>
  <dc:subject>TypeScript, Angular 2 et ses différents composants</dc:subject>
  <dc:creator>Ali EL AMRI</dc:creator>
  <cp:keywords/>
  <dc:description/>
  <cp:lastModifiedBy>Ali EL AMRI</cp:lastModifiedBy>
  <cp:revision>2</cp:revision>
  <cp:lastPrinted>2016-04-07T10:58:00Z</cp:lastPrinted>
  <dcterms:created xsi:type="dcterms:W3CDTF">2016-07-15T09:31:00Z</dcterms:created>
  <dcterms:modified xsi:type="dcterms:W3CDTF">2016-07-21T20:51:00Z</dcterms:modified>
</cp:coreProperties>
</file>